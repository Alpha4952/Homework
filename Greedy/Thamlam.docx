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692839" w14:textId="291BCA66" w:rsidR="001B13F6" w:rsidRPr="0028344D" w:rsidRDefault="00535B21" w:rsidP="0028344D">
      <w:pPr>
        <w:pStyle w:val="Heading1"/>
        <w:rPr>
          <w:rStyle w:val="Strong"/>
        </w:rPr>
      </w:pPr>
      <w:bookmarkStart w:id="0" w:name="_Toc483886129"/>
      <w:r w:rsidRPr="0028344D">
        <w:rPr>
          <w:rStyle w:val="Strong"/>
        </w:rPr>
        <w:t xml:space="preserve">Bài 1. </w:t>
      </w:r>
      <w:r w:rsidR="001B13F6" w:rsidRPr="0028344D">
        <w:rPr>
          <w:rStyle w:val="Strong"/>
        </w:rPr>
        <w:t>Bí kíp luyện rồng</w:t>
      </w:r>
      <w:bookmarkEnd w:id="0"/>
      <w:r w:rsidR="00A33FF0" w:rsidRPr="0028344D">
        <w:rPr>
          <w:rStyle w:val="Strong"/>
        </w:rPr>
        <w:tab/>
      </w:r>
      <w:r w:rsidR="00A33FF0" w:rsidRPr="0028344D">
        <w:rPr>
          <w:rStyle w:val="Strong"/>
        </w:rPr>
        <w:tab/>
      </w:r>
      <w:r w:rsidR="00A33FF0" w:rsidRPr="0028344D">
        <w:rPr>
          <w:rStyle w:val="Strong"/>
        </w:rPr>
        <w:tab/>
      </w:r>
      <w:r w:rsidR="00A33FF0" w:rsidRPr="0028344D">
        <w:rPr>
          <w:rStyle w:val="Strong"/>
        </w:rPr>
        <w:tab/>
      </w:r>
      <w:r w:rsidR="00A33FF0" w:rsidRPr="0028344D">
        <w:rPr>
          <w:rStyle w:val="Strong"/>
        </w:rPr>
        <w:tab/>
        <w:t>Tên file: dragon.</w:t>
      </w:r>
      <w:r w:rsidRPr="0028344D">
        <w:rPr>
          <w:rStyle w:val="Strong"/>
        </w:rPr>
        <w:t>*</w:t>
      </w:r>
    </w:p>
    <w:p w14:paraId="32EE2090" w14:textId="77777777" w:rsidR="003B761C" w:rsidRDefault="003B761C" w:rsidP="001B13F6">
      <w:pPr>
        <w:pStyle w:val="noidung"/>
        <w:tabs>
          <w:tab w:val="clear" w:pos="9072"/>
        </w:tabs>
      </w:pPr>
    </w:p>
    <w:p w14:paraId="2CC1631E" w14:textId="662BA1E1" w:rsidR="001B13F6" w:rsidRPr="006C46FC" w:rsidRDefault="001B13F6" w:rsidP="001B13F6">
      <w:pPr>
        <w:pStyle w:val="noidung"/>
        <w:tabs>
          <w:tab w:val="clear" w:pos="9072"/>
        </w:tabs>
      </w:pPr>
      <w:r w:rsidRPr="006C46FC">
        <w:t>Sau khi không còn gì để đố 2 thằng em của mình nữa Tý quay ra chơi điện tử. Tý rất mê trò chơi điều khiển nhân vật Hiccup của mình chiến đấu cùng với những con rồng, vượt qua tất cả sẽ nhận được chứng chỉ dũng sĩ dragon. Hiccup chỉ có thể vượt qua 1 con rồng nếu như chỉ số chiến đấu của cậu lớn hơn chỉ số chiến đấu của con rồng đó, và sau khi giành chiến thắng chỉ số chiến đấu của cậu sẽ tăng thêm một mức nhất định tùy vào con rồng mà cậu đánh bại.</w:t>
      </w:r>
    </w:p>
    <w:p w14:paraId="12044254" w14:textId="77777777" w:rsidR="001B13F6" w:rsidRPr="006C46FC" w:rsidRDefault="001B13F6" w:rsidP="001B13F6">
      <w:pPr>
        <w:pStyle w:val="noidung"/>
        <w:tabs>
          <w:tab w:val="clear" w:pos="9072"/>
        </w:tabs>
      </w:pPr>
      <w:r w:rsidRPr="006C46FC">
        <w:t>Tý muốn biết liệu Hiccup có thể nhận được chứng chỉ không? Bạn hãy giúp Tý với.</w:t>
      </w:r>
    </w:p>
    <w:p w14:paraId="48714E7B" w14:textId="77777777" w:rsidR="001B13F6" w:rsidRPr="006C46FC" w:rsidRDefault="001B13F6" w:rsidP="001B13F6">
      <w:pPr>
        <w:pStyle w:val="noidung"/>
        <w:tabs>
          <w:tab w:val="clear" w:pos="9072"/>
        </w:tabs>
      </w:pPr>
      <w:r w:rsidRPr="006C46FC">
        <w:t xml:space="preserve">INPUT: </w:t>
      </w:r>
    </w:p>
    <w:p w14:paraId="3DDCA6D7" w14:textId="77777777" w:rsidR="001B13F6" w:rsidRPr="006C46FC" w:rsidRDefault="001B13F6" w:rsidP="001B13F6">
      <w:pPr>
        <w:pStyle w:val="noidung"/>
        <w:numPr>
          <w:ilvl w:val="0"/>
          <w:numId w:val="1"/>
        </w:numPr>
        <w:tabs>
          <w:tab w:val="clear" w:pos="9072"/>
        </w:tabs>
      </w:pPr>
      <w:r w:rsidRPr="006C46FC">
        <w:t>Dòng đầu tiên gồm 2 số nguyên s và n, trong đó n là số con rồng Hiccup cần phải vượt qua (1 ≤ n ≤ 10</w:t>
      </w:r>
      <w:r w:rsidRPr="006C46FC">
        <w:rPr>
          <w:vertAlign w:val="superscript"/>
        </w:rPr>
        <w:t>3</w:t>
      </w:r>
      <w:r w:rsidRPr="006C46FC">
        <w:t>) và s là chỉ số chiến đấu ban đầu của Hiccup (1 ≤ s ≤ 10</w:t>
      </w:r>
      <w:r w:rsidRPr="006C46FC">
        <w:rPr>
          <w:vertAlign w:val="superscript"/>
        </w:rPr>
        <w:t>4</w:t>
      </w:r>
      <w:r w:rsidRPr="006C46FC">
        <w:t>).</w:t>
      </w:r>
    </w:p>
    <w:p w14:paraId="54F95DFF" w14:textId="77777777" w:rsidR="001B13F6" w:rsidRPr="006C46FC" w:rsidRDefault="001B13F6" w:rsidP="001B13F6">
      <w:pPr>
        <w:pStyle w:val="noidung"/>
        <w:numPr>
          <w:ilvl w:val="0"/>
          <w:numId w:val="1"/>
        </w:numPr>
        <w:tabs>
          <w:tab w:val="clear" w:pos="9072"/>
        </w:tabs>
      </w:pPr>
      <w:r w:rsidRPr="006C46FC">
        <w:t>n dòng tiếp theo, dòng thứ i chứa cặp số (x[i], y[i]). Trong đó x[i] là chỉ số chiến đấu của con rồng thứ i (1 ≤ x[i] ≤ 10</w:t>
      </w:r>
      <w:r w:rsidRPr="006C46FC">
        <w:rPr>
          <w:vertAlign w:val="superscript"/>
        </w:rPr>
        <w:t>4</w:t>
      </w:r>
      <w:r w:rsidRPr="006C46FC">
        <w:t>), y[i] là mức tăng chỉ số cho Hiccup nếu cậu đánh bại nó (0 ≤ y[i] ≤ 10</w:t>
      </w:r>
      <w:r w:rsidRPr="006C46FC">
        <w:rPr>
          <w:vertAlign w:val="superscript"/>
        </w:rPr>
        <w:t>4</w:t>
      </w:r>
      <w:r w:rsidRPr="006C46FC">
        <w:t>).</w:t>
      </w:r>
    </w:p>
    <w:p w14:paraId="7D97DBF2" w14:textId="77777777" w:rsidR="001B13F6" w:rsidRPr="006C46FC" w:rsidRDefault="001B13F6" w:rsidP="001B13F6">
      <w:pPr>
        <w:pStyle w:val="noidung"/>
        <w:tabs>
          <w:tab w:val="clear" w:pos="9072"/>
        </w:tabs>
      </w:pPr>
      <w:r w:rsidRPr="006C46FC">
        <w:t>OUTPUT:</w:t>
      </w:r>
    </w:p>
    <w:p w14:paraId="45DDCAB9" w14:textId="77777777" w:rsidR="001B13F6" w:rsidRPr="006C46FC" w:rsidRDefault="001B13F6" w:rsidP="001B13F6">
      <w:pPr>
        <w:pStyle w:val="noidung"/>
        <w:numPr>
          <w:ilvl w:val="0"/>
          <w:numId w:val="2"/>
        </w:numPr>
        <w:tabs>
          <w:tab w:val="clear" w:pos="9072"/>
        </w:tabs>
      </w:pPr>
      <w:r w:rsidRPr="006C46FC">
        <w:t>In ra “YES” nếu Hiccup nhận được chứng chỉ dũng sĩ dragon.</w:t>
      </w:r>
    </w:p>
    <w:p w14:paraId="68B70621" w14:textId="77777777" w:rsidR="001B13F6" w:rsidRPr="006C46FC" w:rsidRDefault="001B13F6" w:rsidP="001B13F6">
      <w:pPr>
        <w:pStyle w:val="noidung"/>
        <w:numPr>
          <w:ilvl w:val="0"/>
          <w:numId w:val="2"/>
        </w:numPr>
        <w:tabs>
          <w:tab w:val="clear" w:pos="9072"/>
        </w:tabs>
      </w:pPr>
      <w:r w:rsidRPr="006C46FC">
        <w:t>Trường hợp ngược lại thì:</w:t>
      </w:r>
    </w:p>
    <w:p w14:paraId="5073018B" w14:textId="77777777" w:rsidR="001B13F6" w:rsidRPr="006C46FC" w:rsidRDefault="001B13F6" w:rsidP="001B13F6">
      <w:pPr>
        <w:pStyle w:val="noidung"/>
        <w:numPr>
          <w:ilvl w:val="0"/>
          <w:numId w:val="3"/>
        </w:numPr>
        <w:tabs>
          <w:tab w:val="clear" w:pos="9072"/>
        </w:tabs>
      </w:pPr>
      <w:r w:rsidRPr="006C46FC">
        <w:t>Dòng 1 ghi  ”NO” nếu Hiccup không nhận được chứng chỉ dũng sỹ dragon.</w:t>
      </w:r>
    </w:p>
    <w:p w14:paraId="670F1E5D" w14:textId="77777777" w:rsidR="001B13F6" w:rsidRPr="006C46FC" w:rsidRDefault="001B13F6" w:rsidP="001B13F6">
      <w:pPr>
        <w:pStyle w:val="noidung"/>
        <w:numPr>
          <w:ilvl w:val="0"/>
          <w:numId w:val="3"/>
        </w:numPr>
        <w:tabs>
          <w:tab w:val="clear" w:pos="9072"/>
        </w:tabs>
      </w:pPr>
      <w:r w:rsidRPr="006C46FC">
        <w:t>Dòng 2 đưa ra số lượng rồng còn lại chưa bị tiêu diệt.</w:t>
      </w:r>
    </w:p>
    <w:p w14:paraId="4A0CD311" w14:textId="77777777" w:rsidR="001B13F6" w:rsidRPr="006C46FC" w:rsidRDefault="001B13F6" w:rsidP="001B13F6">
      <w:pPr>
        <w:pStyle w:val="noidung"/>
        <w:tabs>
          <w:tab w:val="clear" w:pos="9072"/>
        </w:tabs>
      </w:pPr>
      <w:r w:rsidRPr="006C46FC">
        <w:t>Ví dụ:</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AEAAAA"/>
        <w:tblLook w:val="04A0" w:firstRow="1" w:lastRow="0" w:firstColumn="1" w:lastColumn="0" w:noHBand="0" w:noVBand="1"/>
      </w:tblPr>
      <w:tblGrid>
        <w:gridCol w:w="2161"/>
        <w:gridCol w:w="2162"/>
        <w:gridCol w:w="2162"/>
        <w:gridCol w:w="2162"/>
      </w:tblGrid>
      <w:tr w:rsidR="001B13F6" w:rsidRPr="006C46FC" w14:paraId="0A81D9A3" w14:textId="77777777" w:rsidTr="0027177B">
        <w:trPr>
          <w:jc w:val="center"/>
        </w:trPr>
        <w:tc>
          <w:tcPr>
            <w:tcW w:w="4323" w:type="dxa"/>
            <w:gridSpan w:val="2"/>
            <w:shd w:val="clear" w:color="auto" w:fill="AEAAAA"/>
          </w:tcPr>
          <w:p w14:paraId="690A01A0" w14:textId="77777777" w:rsidR="001B13F6" w:rsidRPr="006C46FC" w:rsidRDefault="001B13F6" w:rsidP="0027177B">
            <w:pPr>
              <w:pStyle w:val="table"/>
              <w:tabs>
                <w:tab w:val="clear" w:pos="9072"/>
              </w:tabs>
            </w:pPr>
            <w:r w:rsidRPr="006C46FC">
              <w:t>Test 1</w:t>
            </w:r>
          </w:p>
        </w:tc>
        <w:tc>
          <w:tcPr>
            <w:tcW w:w="4324" w:type="dxa"/>
            <w:gridSpan w:val="2"/>
            <w:shd w:val="clear" w:color="auto" w:fill="AEAAAA"/>
          </w:tcPr>
          <w:p w14:paraId="3FED37C8" w14:textId="77777777" w:rsidR="001B13F6" w:rsidRPr="006C46FC" w:rsidRDefault="001B13F6" w:rsidP="0027177B">
            <w:pPr>
              <w:pStyle w:val="table"/>
              <w:tabs>
                <w:tab w:val="clear" w:pos="9072"/>
              </w:tabs>
            </w:pPr>
            <w:r w:rsidRPr="006C46FC">
              <w:t>Test 2</w:t>
            </w:r>
          </w:p>
        </w:tc>
      </w:tr>
      <w:tr w:rsidR="001B13F6" w:rsidRPr="006C46FC" w14:paraId="267E8E2A" w14:textId="77777777" w:rsidTr="0027177B">
        <w:trPr>
          <w:jc w:val="center"/>
        </w:trPr>
        <w:tc>
          <w:tcPr>
            <w:tcW w:w="2161" w:type="dxa"/>
            <w:shd w:val="clear" w:color="auto" w:fill="AEAAAA"/>
          </w:tcPr>
          <w:p w14:paraId="3286FDDC" w14:textId="77777777" w:rsidR="001B13F6" w:rsidRPr="006C46FC" w:rsidRDefault="001B13F6" w:rsidP="0027177B">
            <w:pPr>
              <w:pStyle w:val="table"/>
              <w:tabs>
                <w:tab w:val="clear" w:pos="9072"/>
              </w:tabs>
            </w:pPr>
            <w:r w:rsidRPr="006C46FC">
              <w:t>INPUT</w:t>
            </w:r>
          </w:p>
        </w:tc>
        <w:tc>
          <w:tcPr>
            <w:tcW w:w="2162" w:type="dxa"/>
            <w:shd w:val="clear" w:color="auto" w:fill="AEAAAA"/>
          </w:tcPr>
          <w:p w14:paraId="7FC5AADF" w14:textId="77777777" w:rsidR="001B13F6" w:rsidRPr="006C46FC" w:rsidRDefault="001B13F6" w:rsidP="0027177B">
            <w:pPr>
              <w:pStyle w:val="table"/>
              <w:tabs>
                <w:tab w:val="clear" w:pos="9072"/>
              </w:tabs>
            </w:pPr>
            <w:r w:rsidRPr="006C46FC">
              <w:t>OUTPUT</w:t>
            </w:r>
          </w:p>
        </w:tc>
        <w:tc>
          <w:tcPr>
            <w:tcW w:w="2162" w:type="dxa"/>
            <w:shd w:val="clear" w:color="auto" w:fill="AEAAAA"/>
          </w:tcPr>
          <w:p w14:paraId="5D3937ED" w14:textId="77777777" w:rsidR="001B13F6" w:rsidRPr="006C46FC" w:rsidRDefault="001B13F6" w:rsidP="0027177B">
            <w:pPr>
              <w:pStyle w:val="table"/>
              <w:tabs>
                <w:tab w:val="clear" w:pos="9072"/>
              </w:tabs>
            </w:pPr>
            <w:r w:rsidRPr="006C46FC">
              <w:t>INPUT</w:t>
            </w:r>
          </w:p>
        </w:tc>
        <w:tc>
          <w:tcPr>
            <w:tcW w:w="2162" w:type="dxa"/>
            <w:shd w:val="clear" w:color="auto" w:fill="AEAAAA"/>
          </w:tcPr>
          <w:p w14:paraId="7723764E" w14:textId="77777777" w:rsidR="001B13F6" w:rsidRPr="006C46FC" w:rsidRDefault="001B13F6" w:rsidP="0027177B">
            <w:pPr>
              <w:pStyle w:val="table"/>
              <w:tabs>
                <w:tab w:val="clear" w:pos="9072"/>
              </w:tabs>
            </w:pPr>
            <w:r w:rsidRPr="006C46FC">
              <w:t>OUTPUT</w:t>
            </w:r>
          </w:p>
        </w:tc>
      </w:tr>
      <w:tr w:rsidR="001B13F6" w:rsidRPr="006C46FC" w14:paraId="5F937264" w14:textId="77777777" w:rsidTr="0027177B">
        <w:trPr>
          <w:jc w:val="center"/>
        </w:trPr>
        <w:tc>
          <w:tcPr>
            <w:tcW w:w="2161" w:type="dxa"/>
            <w:shd w:val="clear" w:color="auto" w:fill="AEAAAA"/>
          </w:tcPr>
          <w:p w14:paraId="6020B699" w14:textId="77777777" w:rsidR="001B13F6" w:rsidRPr="006C46FC" w:rsidRDefault="001B13F6" w:rsidP="0027177B">
            <w:pPr>
              <w:pStyle w:val="table"/>
              <w:tabs>
                <w:tab w:val="clear" w:pos="9072"/>
              </w:tabs>
            </w:pPr>
            <w:r w:rsidRPr="006C46FC">
              <w:t>2 2</w:t>
            </w:r>
          </w:p>
          <w:p w14:paraId="620A0783" w14:textId="77777777" w:rsidR="001B13F6" w:rsidRPr="006C46FC" w:rsidRDefault="001B13F6" w:rsidP="0027177B">
            <w:pPr>
              <w:pStyle w:val="table"/>
              <w:tabs>
                <w:tab w:val="clear" w:pos="9072"/>
              </w:tabs>
            </w:pPr>
            <w:r w:rsidRPr="006C46FC">
              <w:t>1 99</w:t>
            </w:r>
          </w:p>
          <w:p w14:paraId="35CF1710" w14:textId="77777777" w:rsidR="001B13F6" w:rsidRPr="006C46FC" w:rsidRDefault="001B13F6" w:rsidP="0027177B">
            <w:pPr>
              <w:pStyle w:val="table"/>
              <w:tabs>
                <w:tab w:val="clear" w:pos="9072"/>
              </w:tabs>
            </w:pPr>
            <w:r w:rsidRPr="006C46FC">
              <w:t>100 0</w:t>
            </w:r>
          </w:p>
        </w:tc>
        <w:tc>
          <w:tcPr>
            <w:tcW w:w="2162" w:type="dxa"/>
            <w:shd w:val="clear" w:color="auto" w:fill="AEAAAA"/>
          </w:tcPr>
          <w:p w14:paraId="64B49EEC" w14:textId="77777777" w:rsidR="001B13F6" w:rsidRPr="006C46FC" w:rsidRDefault="001B13F6" w:rsidP="0027177B">
            <w:pPr>
              <w:pStyle w:val="table"/>
              <w:tabs>
                <w:tab w:val="clear" w:pos="9072"/>
              </w:tabs>
            </w:pPr>
            <w:r w:rsidRPr="006C46FC">
              <w:t>YES</w:t>
            </w:r>
          </w:p>
        </w:tc>
        <w:tc>
          <w:tcPr>
            <w:tcW w:w="2162" w:type="dxa"/>
            <w:shd w:val="clear" w:color="auto" w:fill="AEAAAA"/>
          </w:tcPr>
          <w:p w14:paraId="0041A2F9" w14:textId="77777777" w:rsidR="001B13F6" w:rsidRPr="006C46FC" w:rsidRDefault="001B13F6" w:rsidP="0027177B">
            <w:pPr>
              <w:pStyle w:val="table"/>
              <w:tabs>
                <w:tab w:val="clear" w:pos="9072"/>
              </w:tabs>
            </w:pPr>
            <w:r w:rsidRPr="006C46FC">
              <w:t>10 1</w:t>
            </w:r>
          </w:p>
          <w:p w14:paraId="7115D8C3" w14:textId="77777777" w:rsidR="001B13F6" w:rsidRPr="006C46FC" w:rsidRDefault="001B13F6" w:rsidP="0027177B">
            <w:pPr>
              <w:pStyle w:val="table"/>
              <w:tabs>
                <w:tab w:val="clear" w:pos="9072"/>
              </w:tabs>
            </w:pPr>
            <w:r w:rsidRPr="006C46FC">
              <w:t>100 100</w:t>
            </w:r>
          </w:p>
        </w:tc>
        <w:tc>
          <w:tcPr>
            <w:tcW w:w="2162" w:type="dxa"/>
            <w:shd w:val="clear" w:color="auto" w:fill="AEAAAA"/>
          </w:tcPr>
          <w:p w14:paraId="6E29946B" w14:textId="77777777" w:rsidR="001B13F6" w:rsidRPr="006C46FC" w:rsidRDefault="001B13F6" w:rsidP="0027177B">
            <w:pPr>
              <w:pStyle w:val="table"/>
              <w:tabs>
                <w:tab w:val="clear" w:pos="9072"/>
              </w:tabs>
            </w:pPr>
            <w:r w:rsidRPr="006C46FC">
              <w:t>NO</w:t>
            </w:r>
          </w:p>
          <w:p w14:paraId="4C2FC488" w14:textId="77777777" w:rsidR="001B13F6" w:rsidRPr="006C46FC" w:rsidRDefault="001B13F6" w:rsidP="0027177B">
            <w:pPr>
              <w:pStyle w:val="table"/>
              <w:tabs>
                <w:tab w:val="clear" w:pos="9072"/>
              </w:tabs>
            </w:pPr>
            <w:r w:rsidRPr="006C46FC">
              <w:t>1</w:t>
            </w:r>
          </w:p>
        </w:tc>
      </w:tr>
    </w:tbl>
    <w:p w14:paraId="467ED22B" w14:textId="65DB1EA1" w:rsidR="0027177B" w:rsidRDefault="0027177B"/>
    <w:p w14:paraId="2232F84E" w14:textId="186C9ECE" w:rsidR="00C9099C" w:rsidRDefault="00C9099C">
      <w:pPr>
        <w:spacing w:after="160" w:line="259" w:lineRule="auto"/>
      </w:pPr>
      <w:r>
        <w:br w:type="page"/>
      </w:r>
    </w:p>
    <w:p w14:paraId="5990CE81" w14:textId="21314775" w:rsidR="00C9099C" w:rsidRPr="0028344D" w:rsidRDefault="00006BB1" w:rsidP="0028344D">
      <w:pPr>
        <w:pStyle w:val="Heading1"/>
        <w:rPr>
          <w:rStyle w:val="Strong"/>
        </w:rPr>
      </w:pPr>
      <w:bookmarkStart w:id="1" w:name="_Toc483886131"/>
      <w:r w:rsidRPr="0028344D">
        <w:rPr>
          <w:rStyle w:val="Strong"/>
        </w:rPr>
        <w:lastRenderedPageBreak/>
        <w:t xml:space="preserve">Bài 2. </w:t>
      </w:r>
      <w:r w:rsidR="00C9099C" w:rsidRPr="0028344D">
        <w:rPr>
          <w:rStyle w:val="Strong"/>
        </w:rPr>
        <w:t>Bài tập về nhà</w:t>
      </w:r>
      <w:bookmarkEnd w:id="1"/>
      <w:r w:rsidR="00C9099C" w:rsidRPr="0028344D">
        <w:rPr>
          <w:rStyle w:val="Strong"/>
        </w:rPr>
        <w:tab/>
      </w:r>
      <w:r w:rsidR="00C9099C" w:rsidRPr="0028344D">
        <w:rPr>
          <w:rStyle w:val="Strong"/>
        </w:rPr>
        <w:tab/>
      </w:r>
      <w:r w:rsidR="00C9099C" w:rsidRPr="0028344D">
        <w:rPr>
          <w:rStyle w:val="Strong"/>
        </w:rPr>
        <w:tab/>
      </w:r>
      <w:r w:rsidR="00C9099C" w:rsidRPr="0028344D">
        <w:rPr>
          <w:rStyle w:val="Strong"/>
        </w:rPr>
        <w:tab/>
      </w:r>
      <w:r w:rsidR="00BD2FD8">
        <w:rPr>
          <w:rStyle w:val="Strong"/>
        </w:rPr>
        <w:tab/>
      </w:r>
      <w:r w:rsidR="00C9099C" w:rsidRPr="0028344D">
        <w:rPr>
          <w:rStyle w:val="Strong"/>
        </w:rPr>
        <w:t>Tên file: homework.</w:t>
      </w:r>
      <w:r w:rsidRPr="0028344D">
        <w:rPr>
          <w:rStyle w:val="Strong"/>
        </w:rPr>
        <w:t>*</w:t>
      </w:r>
    </w:p>
    <w:p w14:paraId="65CED5CE" w14:textId="77777777" w:rsidR="00EC6C78" w:rsidRDefault="00EC6C78" w:rsidP="00C9099C">
      <w:pPr>
        <w:pStyle w:val="noidung"/>
        <w:tabs>
          <w:tab w:val="clear" w:pos="9072"/>
        </w:tabs>
      </w:pPr>
    </w:p>
    <w:p w14:paraId="234F144A" w14:textId="299F7817" w:rsidR="00C9099C" w:rsidRPr="006C46FC" w:rsidRDefault="00C9099C" w:rsidP="00C9099C">
      <w:pPr>
        <w:pStyle w:val="noidung"/>
        <w:tabs>
          <w:tab w:val="clear" w:pos="9072"/>
        </w:tabs>
      </w:pPr>
      <w:r w:rsidRPr="006C46FC">
        <w:t xml:space="preserve">Bạn An được thầy giáo giao cho N bài tập về nhà, mỗi bài tập có mức độ khó khác nhau được đánh giá bởi giá trị a[i]. </w:t>
      </w:r>
    </w:p>
    <w:p w14:paraId="2BCA242A" w14:textId="77777777" w:rsidR="00C9099C" w:rsidRPr="006C46FC" w:rsidRDefault="00C9099C" w:rsidP="00C9099C">
      <w:pPr>
        <w:pStyle w:val="noidung"/>
        <w:tabs>
          <w:tab w:val="clear" w:pos="9072"/>
        </w:tabs>
      </w:pPr>
      <w:r w:rsidRPr="006C46FC">
        <w:t>Để làm được bài tập thứ i thì bạn An cần phải có kỹ năng lớn hơn hoặc bằng mức độ khó a[i]. Mỗi khi làm được bài độ khó là a[i] thì kỹ năng giải bài của cậu được tăng thêm một lượng là a[i]. Ban đầu kỹ năng làm bài của bạn An là S.</w:t>
      </w:r>
    </w:p>
    <w:p w14:paraId="04DA2B77" w14:textId="77777777" w:rsidR="00C9099C" w:rsidRPr="006C46FC" w:rsidRDefault="00C9099C" w:rsidP="00C9099C">
      <w:pPr>
        <w:pStyle w:val="noidung"/>
        <w:tabs>
          <w:tab w:val="clear" w:pos="9072"/>
        </w:tabs>
      </w:pPr>
      <w:r w:rsidRPr="006C46FC">
        <w:t>Hãy cho biết bạn An có thể làm được tối đa bao nhiêu bài tập.</w:t>
      </w:r>
    </w:p>
    <w:p w14:paraId="40C21D4B" w14:textId="77777777" w:rsidR="00C9099C" w:rsidRPr="006C46FC" w:rsidRDefault="00C9099C" w:rsidP="00C9099C">
      <w:pPr>
        <w:pStyle w:val="noidung"/>
        <w:tabs>
          <w:tab w:val="clear" w:pos="9072"/>
        </w:tabs>
      </w:pPr>
      <w:r w:rsidRPr="006C46FC">
        <w:t>INPUT: HOMEWORK.INP</w:t>
      </w:r>
    </w:p>
    <w:p w14:paraId="71EA8E66" w14:textId="77777777" w:rsidR="00C9099C" w:rsidRPr="006C46FC" w:rsidRDefault="00C9099C" w:rsidP="00C9099C">
      <w:pPr>
        <w:pStyle w:val="noidung"/>
        <w:numPr>
          <w:ilvl w:val="0"/>
          <w:numId w:val="4"/>
        </w:numPr>
        <w:tabs>
          <w:tab w:val="clear" w:pos="9072"/>
        </w:tabs>
      </w:pPr>
      <w:r w:rsidRPr="006C46FC">
        <w:t>Dòng 1 chứa N và S (1 &lt;=  N &lt;= 100, S &lt;= 1000)</w:t>
      </w:r>
    </w:p>
    <w:p w14:paraId="4E65DC2F" w14:textId="77777777" w:rsidR="00C9099C" w:rsidRPr="006C46FC" w:rsidRDefault="00C9099C" w:rsidP="00C9099C">
      <w:pPr>
        <w:pStyle w:val="noidung"/>
        <w:numPr>
          <w:ilvl w:val="0"/>
          <w:numId w:val="4"/>
        </w:numPr>
        <w:tabs>
          <w:tab w:val="clear" w:pos="9072"/>
        </w:tabs>
      </w:pPr>
      <w:r w:rsidRPr="006C46FC">
        <w:t>Dòng 2 chứa N số nguyên a[1], a[2], ..., a[N]</w:t>
      </w:r>
    </w:p>
    <w:p w14:paraId="34BCDE1A" w14:textId="77777777" w:rsidR="00C9099C" w:rsidRPr="006C46FC" w:rsidRDefault="00C9099C" w:rsidP="00C9099C">
      <w:pPr>
        <w:pStyle w:val="noidung"/>
        <w:tabs>
          <w:tab w:val="clear" w:pos="9072"/>
        </w:tabs>
      </w:pPr>
      <w:r w:rsidRPr="006C46FC">
        <w:t>Output: HOMEWORK.OUT</w:t>
      </w:r>
    </w:p>
    <w:p w14:paraId="4CA15BEB" w14:textId="77777777" w:rsidR="00C9099C" w:rsidRPr="006C46FC" w:rsidRDefault="00C9099C" w:rsidP="00C9099C">
      <w:pPr>
        <w:pStyle w:val="noidung"/>
        <w:numPr>
          <w:ilvl w:val="0"/>
          <w:numId w:val="5"/>
        </w:numPr>
        <w:tabs>
          <w:tab w:val="clear" w:pos="9072"/>
        </w:tabs>
      </w:pPr>
      <w:r w:rsidRPr="006C46FC">
        <w:t>Một số nguyên duy nhất là số lượng bài tập lớn nhất làm được.</w:t>
      </w:r>
    </w:p>
    <w:p w14:paraId="6550235B" w14:textId="77777777" w:rsidR="00C9099C" w:rsidRPr="006C46FC" w:rsidRDefault="00C9099C" w:rsidP="00C9099C">
      <w:pPr>
        <w:pStyle w:val="noidung"/>
        <w:tabs>
          <w:tab w:val="clear" w:pos="9072"/>
        </w:tabs>
      </w:pPr>
      <w:r w:rsidRPr="006C46FC">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94"/>
      </w:tblGrid>
      <w:tr w:rsidR="00C9099C" w:rsidRPr="006C46FC" w14:paraId="08EF352D" w14:textId="77777777" w:rsidTr="0027177B">
        <w:trPr>
          <w:jc w:val="center"/>
        </w:trPr>
        <w:tc>
          <w:tcPr>
            <w:tcW w:w="2547" w:type="dxa"/>
            <w:shd w:val="clear" w:color="auto" w:fill="auto"/>
          </w:tcPr>
          <w:p w14:paraId="4E6943DB" w14:textId="77777777" w:rsidR="00C9099C" w:rsidRPr="006C46FC" w:rsidRDefault="00C9099C" w:rsidP="0027177B">
            <w:pPr>
              <w:pStyle w:val="table"/>
              <w:tabs>
                <w:tab w:val="clear" w:pos="9072"/>
              </w:tabs>
            </w:pPr>
            <w:r w:rsidRPr="006C46FC">
              <w:t>HOMEWORK.INP</w:t>
            </w:r>
          </w:p>
        </w:tc>
        <w:tc>
          <w:tcPr>
            <w:tcW w:w="2694" w:type="dxa"/>
            <w:shd w:val="clear" w:color="auto" w:fill="auto"/>
          </w:tcPr>
          <w:p w14:paraId="375D14AE" w14:textId="77777777" w:rsidR="00C9099C" w:rsidRPr="006C46FC" w:rsidRDefault="00C9099C" w:rsidP="0027177B">
            <w:pPr>
              <w:pStyle w:val="table"/>
              <w:tabs>
                <w:tab w:val="clear" w:pos="9072"/>
              </w:tabs>
            </w:pPr>
            <w:r w:rsidRPr="006C46FC">
              <w:t>HOMEWORK.OUT</w:t>
            </w:r>
          </w:p>
        </w:tc>
      </w:tr>
      <w:tr w:rsidR="00C9099C" w:rsidRPr="006C46FC" w14:paraId="7505DAAE" w14:textId="77777777" w:rsidTr="0027177B">
        <w:trPr>
          <w:jc w:val="center"/>
        </w:trPr>
        <w:tc>
          <w:tcPr>
            <w:tcW w:w="2547" w:type="dxa"/>
            <w:shd w:val="clear" w:color="auto" w:fill="auto"/>
          </w:tcPr>
          <w:p w14:paraId="5BD7AA48" w14:textId="77777777" w:rsidR="00C9099C" w:rsidRPr="006C46FC" w:rsidRDefault="00C9099C" w:rsidP="0027177B">
            <w:pPr>
              <w:pStyle w:val="table"/>
              <w:tabs>
                <w:tab w:val="clear" w:pos="9072"/>
              </w:tabs>
            </w:pPr>
            <w:r w:rsidRPr="006C46FC">
              <w:t>5 2</w:t>
            </w:r>
          </w:p>
          <w:p w14:paraId="7BAC6910" w14:textId="77777777" w:rsidR="00C9099C" w:rsidRPr="006C46FC" w:rsidRDefault="00C9099C" w:rsidP="0027177B">
            <w:pPr>
              <w:pStyle w:val="table"/>
              <w:tabs>
                <w:tab w:val="clear" w:pos="9072"/>
              </w:tabs>
            </w:pPr>
            <w:r w:rsidRPr="006C46FC">
              <w:t>18 2 5 14 3</w:t>
            </w:r>
          </w:p>
        </w:tc>
        <w:tc>
          <w:tcPr>
            <w:tcW w:w="2694" w:type="dxa"/>
            <w:shd w:val="clear" w:color="auto" w:fill="auto"/>
          </w:tcPr>
          <w:p w14:paraId="20479402" w14:textId="77777777" w:rsidR="00C9099C" w:rsidRPr="006C46FC" w:rsidRDefault="00C9099C" w:rsidP="0027177B">
            <w:pPr>
              <w:pStyle w:val="table"/>
              <w:tabs>
                <w:tab w:val="clear" w:pos="9072"/>
              </w:tabs>
            </w:pPr>
            <w:r w:rsidRPr="006C46FC">
              <w:t>3</w:t>
            </w:r>
          </w:p>
        </w:tc>
      </w:tr>
    </w:tbl>
    <w:p w14:paraId="1A150FD8" w14:textId="453C8C22" w:rsidR="00A5472B" w:rsidRDefault="00A5472B"/>
    <w:p w14:paraId="3ED8CF04" w14:textId="77777777" w:rsidR="00A5472B" w:rsidRDefault="00A5472B">
      <w:pPr>
        <w:spacing w:after="160" w:line="259" w:lineRule="auto"/>
      </w:pPr>
      <w:r>
        <w:br w:type="page"/>
      </w:r>
    </w:p>
    <w:p w14:paraId="6752A706" w14:textId="105D0693" w:rsidR="002969D2" w:rsidRPr="0028344D" w:rsidRDefault="00D74DD6" w:rsidP="0028344D">
      <w:pPr>
        <w:pStyle w:val="Heading1"/>
        <w:rPr>
          <w:rStyle w:val="Strong"/>
        </w:rPr>
      </w:pPr>
      <w:bookmarkStart w:id="2" w:name="_Toc483886132"/>
      <w:r w:rsidRPr="0028344D">
        <w:rPr>
          <w:rStyle w:val="Strong"/>
        </w:rPr>
        <w:lastRenderedPageBreak/>
        <w:t xml:space="preserve">Bài 3. </w:t>
      </w:r>
      <w:r w:rsidR="002969D2" w:rsidRPr="0028344D">
        <w:rPr>
          <w:rStyle w:val="Strong"/>
        </w:rPr>
        <w:t>Vắt sữa bò</w:t>
      </w:r>
      <w:bookmarkEnd w:id="2"/>
      <w:r w:rsidR="002969D2" w:rsidRPr="0028344D">
        <w:rPr>
          <w:rStyle w:val="Strong"/>
        </w:rPr>
        <w:tab/>
      </w:r>
      <w:r w:rsidR="002969D2" w:rsidRPr="0028344D">
        <w:rPr>
          <w:rStyle w:val="Strong"/>
        </w:rPr>
        <w:tab/>
      </w:r>
      <w:r w:rsidR="002969D2" w:rsidRPr="0028344D">
        <w:rPr>
          <w:rStyle w:val="Strong"/>
        </w:rPr>
        <w:tab/>
      </w:r>
      <w:r w:rsidR="002969D2" w:rsidRPr="0028344D">
        <w:rPr>
          <w:rStyle w:val="Strong"/>
        </w:rPr>
        <w:tab/>
      </w:r>
      <w:r w:rsidR="002969D2" w:rsidRPr="0028344D">
        <w:rPr>
          <w:rStyle w:val="Strong"/>
        </w:rPr>
        <w:tab/>
      </w:r>
      <w:r w:rsidR="002969D2" w:rsidRPr="0028344D">
        <w:rPr>
          <w:rStyle w:val="Strong"/>
        </w:rPr>
        <w:tab/>
        <w:t>Tên file: milk2.</w:t>
      </w:r>
      <w:r w:rsidRPr="0028344D">
        <w:rPr>
          <w:rStyle w:val="Strong"/>
        </w:rPr>
        <w:t>*</w:t>
      </w:r>
    </w:p>
    <w:p w14:paraId="4CD9D379" w14:textId="77777777" w:rsidR="007752AA" w:rsidRDefault="007752AA" w:rsidP="002969D2">
      <w:pPr>
        <w:pStyle w:val="noidung"/>
        <w:tabs>
          <w:tab w:val="clear" w:pos="9072"/>
        </w:tabs>
      </w:pPr>
    </w:p>
    <w:p w14:paraId="68DE9161" w14:textId="0CC3C143" w:rsidR="002969D2" w:rsidRPr="006C46FC" w:rsidRDefault="002969D2" w:rsidP="002969D2">
      <w:pPr>
        <w:pStyle w:val="noidung"/>
        <w:tabs>
          <w:tab w:val="clear" w:pos="9072"/>
        </w:tabs>
      </w:pPr>
      <w:r w:rsidRPr="006C46FC">
        <w:t xml:space="preserve">Vào một buổi sáng nông dân John sắp một đàn bò gồm </w:t>
      </w:r>
      <w:r w:rsidRPr="006C46FC">
        <w:rPr>
          <w:b/>
          <w:i/>
        </w:rPr>
        <w:t>n</w:t>
      </w:r>
      <w:r w:rsidRPr="006C46FC">
        <w:t xml:space="preserve"> con bò để vắt sữa. Ông dự kiến là vào sáng hôm đó, con bò thứ </w:t>
      </w:r>
      <w:r w:rsidRPr="006C46FC">
        <w:rPr>
          <w:b/>
          <w:i/>
        </w:rPr>
        <w:t>i</w:t>
      </w:r>
      <w:r w:rsidRPr="006C46FC">
        <w:t xml:space="preserve"> có khả năng sẽ vắt được </w:t>
      </w:r>
      <w:r w:rsidRPr="006C46FC">
        <w:rPr>
          <w:b/>
          <w:i/>
        </w:rPr>
        <w:t>a</w:t>
      </w:r>
      <w:r w:rsidRPr="006C46FC">
        <w:rPr>
          <w:b/>
          <w:i/>
          <w:vertAlign w:val="subscript"/>
        </w:rPr>
        <w:t>i</w:t>
      </w:r>
      <w:r w:rsidRPr="006C46FC">
        <w:t xml:space="preserve"> lít sữa. Tuy nhiên đàn bò của ông có đặc điểm là cứ mỗi lần vắt sữa một con, những con còn lại trông thấy sợ quá nên sẽ bị giảm sản lượng mỗi con </w:t>
      </w:r>
      <w:r w:rsidRPr="006C46FC">
        <w:rPr>
          <w:b/>
        </w:rPr>
        <w:t>01</w:t>
      </w:r>
      <w:r w:rsidRPr="006C46FC">
        <w:t xml:space="preserve"> lít sữa. Nếu vắt sữa con bò thứ nhất, </w:t>
      </w:r>
      <w:r w:rsidRPr="006C46FC">
        <w:rPr>
          <w:b/>
          <w:i/>
        </w:rPr>
        <w:t>n-1</w:t>
      </w:r>
      <w:r w:rsidRPr="006C46FC">
        <w:t xml:space="preserve"> con còn lại bị giảm sản lượng. Sau đó vắt sữa con bò thứ hai thì </w:t>
      </w:r>
      <w:r w:rsidRPr="006C46FC">
        <w:rPr>
          <w:b/>
          <w:i/>
        </w:rPr>
        <w:t>n-2</w:t>
      </w:r>
      <w:r w:rsidRPr="006C46FC">
        <w:t xml:space="preserve"> con còn lại bị giảm sản lượng....</w:t>
      </w:r>
    </w:p>
    <w:p w14:paraId="3D7C2E46" w14:textId="77777777" w:rsidR="002969D2" w:rsidRPr="006C46FC" w:rsidRDefault="002969D2" w:rsidP="002969D2">
      <w:pPr>
        <w:pStyle w:val="noidung"/>
        <w:tabs>
          <w:tab w:val="clear" w:pos="9072"/>
        </w:tabs>
      </w:pPr>
      <w:r w:rsidRPr="006C46FC">
        <w:t>Bạn hãy giúp nông dân John tính xem thứ tự vắt sữa bò như thế nào để số lượng sữa vắt được là nhiều nhất nhé.</w:t>
      </w:r>
    </w:p>
    <w:p w14:paraId="60080CD1" w14:textId="77777777" w:rsidR="002969D2" w:rsidRPr="006C46FC" w:rsidRDefault="002969D2" w:rsidP="002969D2">
      <w:pPr>
        <w:pStyle w:val="noidung"/>
        <w:tabs>
          <w:tab w:val="clear" w:pos="9072"/>
        </w:tabs>
      </w:pPr>
      <w:r w:rsidRPr="006C46FC">
        <w:t>Dữ liệu vào: gồm 2 dòng</w:t>
      </w:r>
    </w:p>
    <w:p w14:paraId="2FE0A284" w14:textId="77777777" w:rsidR="002969D2" w:rsidRPr="006C46FC" w:rsidRDefault="002969D2" w:rsidP="002969D2">
      <w:pPr>
        <w:pStyle w:val="noidung"/>
        <w:tabs>
          <w:tab w:val="clear" w:pos="9072"/>
        </w:tabs>
      </w:pPr>
      <w:r w:rsidRPr="006C46FC">
        <w:t>- Dòng thứ nhất là số nguyên n (1 ≤ n ≤ </w:t>
      </w:r>
      <w:r w:rsidRPr="006C46FC">
        <w:rPr>
          <w:color w:val="000000"/>
        </w:rPr>
        <w:t>100)</w:t>
      </w:r>
      <w:r w:rsidRPr="006C46FC">
        <w:t> là số lượng con bò.</w:t>
      </w:r>
    </w:p>
    <w:p w14:paraId="57C76DB4" w14:textId="77777777" w:rsidR="002969D2" w:rsidRPr="006C46FC" w:rsidRDefault="002969D2" w:rsidP="002969D2">
      <w:pPr>
        <w:pStyle w:val="noidung"/>
        <w:tabs>
          <w:tab w:val="clear" w:pos="9072"/>
        </w:tabs>
      </w:pPr>
      <w:r w:rsidRPr="006C46FC">
        <w:t>- Dòng thứ hai gồm n số nguyên a</w:t>
      </w:r>
      <w:r w:rsidRPr="006C46FC">
        <w:rPr>
          <w:vertAlign w:val="subscript"/>
        </w:rPr>
        <w:t>1</w:t>
      </w:r>
      <w:r w:rsidRPr="006C46FC">
        <w:t>, a</w:t>
      </w:r>
      <w:r w:rsidRPr="006C46FC">
        <w:rPr>
          <w:vertAlign w:val="subscript"/>
        </w:rPr>
        <w:t>2</w:t>
      </w:r>
      <w:r w:rsidRPr="006C46FC">
        <w:t>,..., a</w:t>
      </w:r>
      <w:r w:rsidRPr="006C46FC">
        <w:rPr>
          <w:vertAlign w:val="subscript"/>
        </w:rPr>
        <w:t>n</w:t>
      </w:r>
      <w:r w:rsidRPr="006C46FC">
        <w:t> (1 ≤ a</w:t>
      </w:r>
      <w:r w:rsidRPr="006C46FC">
        <w:rPr>
          <w:vertAlign w:val="subscript"/>
        </w:rPr>
        <w:t>i</w:t>
      </w:r>
      <w:r w:rsidRPr="006C46FC">
        <w:t> ≤ 1000) là sản lượng sữa của các con bò.</w:t>
      </w:r>
    </w:p>
    <w:p w14:paraId="18C884BC" w14:textId="77777777" w:rsidR="002969D2" w:rsidRPr="006C46FC" w:rsidRDefault="002969D2" w:rsidP="002969D2">
      <w:pPr>
        <w:pStyle w:val="noidung"/>
        <w:tabs>
          <w:tab w:val="clear" w:pos="9072"/>
        </w:tabs>
      </w:pPr>
      <w:r w:rsidRPr="006C46FC">
        <w:t>Dữ liệu xuất:</w:t>
      </w:r>
    </w:p>
    <w:p w14:paraId="5F98DAD0" w14:textId="77777777" w:rsidR="002969D2" w:rsidRPr="006C46FC" w:rsidRDefault="002969D2" w:rsidP="002969D2">
      <w:pPr>
        <w:pStyle w:val="noidung"/>
        <w:tabs>
          <w:tab w:val="clear" w:pos="9072"/>
        </w:tabs>
      </w:pPr>
      <w:r w:rsidRPr="006C46FC">
        <w:t>- Là một số nguyên xác định số lít sữa nhiều nhất mà anh Bo có thể vắt được.</w:t>
      </w:r>
    </w:p>
    <w:p w14:paraId="060F5873" w14:textId="77777777" w:rsidR="002969D2" w:rsidRPr="006C46FC" w:rsidRDefault="002969D2" w:rsidP="002969D2">
      <w:pPr>
        <w:pStyle w:val="noidung"/>
        <w:tabs>
          <w:tab w:val="clear" w:pos="9072"/>
        </w:tabs>
      </w:pPr>
      <w:r w:rsidRPr="006C46FC">
        <w:t>Ví dụ</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2693"/>
      </w:tblGrid>
      <w:tr w:rsidR="002969D2" w:rsidRPr="006C46FC" w14:paraId="041CF209" w14:textId="77777777" w:rsidTr="0027177B">
        <w:tc>
          <w:tcPr>
            <w:tcW w:w="2551" w:type="dxa"/>
            <w:shd w:val="clear" w:color="auto" w:fill="auto"/>
          </w:tcPr>
          <w:p w14:paraId="15C0E30F" w14:textId="77777777" w:rsidR="002969D2" w:rsidRPr="006C46FC" w:rsidRDefault="002969D2" w:rsidP="0027177B">
            <w:pPr>
              <w:pStyle w:val="table"/>
              <w:tabs>
                <w:tab w:val="clear" w:pos="9072"/>
              </w:tabs>
            </w:pPr>
            <w:r w:rsidRPr="006C46FC">
              <w:t>Milk2.INP</w:t>
            </w:r>
          </w:p>
        </w:tc>
        <w:tc>
          <w:tcPr>
            <w:tcW w:w="2693" w:type="dxa"/>
            <w:shd w:val="clear" w:color="auto" w:fill="auto"/>
          </w:tcPr>
          <w:p w14:paraId="23D38188" w14:textId="77777777" w:rsidR="002969D2" w:rsidRPr="006C46FC" w:rsidRDefault="002969D2" w:rsidP="0027177B">
            <w:pPr>
              <w:pStyle w:val="table"/>
              <w:tabs>
                <w:tab w:val="clear" w:pos="9072"/>
              </w:tabs>
            </w:pPr>
            <w:r w:rsidRPr="006C46FC">
              <w:t>Milk2.OUT</w:t>
            </w:r>
          </w:p>
        </w:tc>
      </w:tr>
      <w:tr w:rsidR="002969D2" w:rsidRPr="006C46FC" w14:paraId="0395256C" w14:textId="77777777" w:rsidTr="0027177B">
        <w:tc>
          <w:tcPr>
            <w:tcW w:w="2551" w:type="dxa"/>
            <w:shd w:val="clear" w:color="auto" w:fill="auto"/>
          </w:tcPr>
          <w:p w14:paraId="657DFC83" w14:textId="77777777" w:rsidR="002969D2" w:rsidRPr="006C46FC" w:rsidRDefault="002969D2" w:rsidP="0027177B">
            <w:pPr>
              <w:pStyle w:val="table"/>
              <w:tabs>
                <w:tab w:val="clear" w:pos="9072"/>
              </w:tabs>
            </w:pPr>
            <w:r w:rsidRPr="006C46FC">
              <w:t>4</w:t>
            </w:r>
            <w:r w:rsidRPr="006C46FC">
              <w:br/>
              <w:t>4 4 4 4</w:t>
            </w:r>
          </w:p>
        </w:tc>
        <w:tc>
          <w:tcPr>
            <w:tcW w:w="2693" w:type="dxa"/>
            <w:shd w:val="clear" w:color="auto" w:fill="auto"/>
          </w:tcPr>
          <w:p w14:paraId="2D4D251A" w14:textId="77777777" w:rsidR="002969D2" w:rsidRPr="006C46FC" w:rsidRDefault="002969D2" w:rsidP="0027177B">
            <w:pPr>
              <w:pStyle w:val="table"/>
              <w:tabs>
                <w:tab w:val="clear" w:pos="9072"/>
              </w:tabs>
            </w:pPr>
            <w:r w:rsidRPr="006C46FC">
              <w:t>10</w:t>
            </w:r>
          </w:p>
        </w:tc>
      </w:tr>
      <w:tr w:rsidR="002969D2" w:rsidRPr="006C46FC" w14:paraId="4FC1C7A0" w14:textId="77777777" w:rsidTr="0027177B">
        <w:tc>
          <w:tcPr>
            <w:tcW w:w="2551" w:type="dxa"/>
            <w:shd w:val="clear" w:color="auto" w:fill="auto"/>
          </w:tcPr>
          <w:p w14:paraId="0BC964F2" w14:textId="77777777" w:rsidR="002969D2" w:rsidRPr="006C46FC" w:rsidRDefault="002969D2" w:rsidP="0027177B">
            <w:pPr>
              <w:pStyle w:val="table"/>
              <w:tabs>
                <w:tab w:val="clear" w:pos="9072"/>
              </w:tabs>
            </w:pPr>
            <w:r w:rsidRPr="006C46FC">
              <w:t>4</w:t>
            </w:r>
            <w:r w:rsidRPr="006C46FC">
              <w:br/>
              <w:t>2 1 4 3</w:t>
            </w:r>
          </w:p>
        </w:tc>
        <w:tc>
          <w:tcPr>
            <w:tcW w:w="2693" w:type="dxa"/>
            <w:shd w:val="clear" w:color="auto" w:fill="auto"/>
          </w:tcPr>
          <w:p w14:paraId="4832610B" w14:textId="77777777" w:rsidR="002969D2" w:rsidRPr="006C46FC" w:rsidRDefault="002969D2" w:rsidP="0027177B">
            <w:pPr>
              <w:pStyle w:val="table"/>
              <w:tabs>
                <w:tab w:val="clear" w:pos="9072"/>
              </w:tabs>
            </w:pPr>
            <w:r w:rsidRPr="006C46FC">
              <w:t>6</w:t>
            </w:r>
          </w:p>
        </w:tc>
      </w:tr>
    </w:tbl>
    <w:p w14:paraId="0D2450CD" w14:textId="0ABE7303" w:rsidR="00565B65" w:rsidRDefault="00565B65"/>
    <w:p w14:paraId="474EFA01" w14:textId="77777777" w:rsidR="00565B65" w:rsidRDefault="00565B65">
      <w:pPr>
        <w:spacing w:after="160" w:line="259" w:lineRule="auto"/>
      </w:pPr>
      <w:r>
        <w:br w:type="page"/>
      </w:r>
    </w:p>
    <w:p w14:paraId="482422B0" w14:textId="6C581CE3" w:rsidR="00565B65" w:rsidRPr="0028344D" w:rsidRDefault="00861931" w:rsidP="0028344D">
      <w:pPr>
        <w:pStyle w:val="Heading1"/>
        <w:rPr>
          <w:rStyle w:val="Strong"/>
        </w:rPr>
      </w:pPr>
      <w:bookmarkStart w:id="3" w:name="_Toc483886133"/>
      <w:r w:rsidRPr="0028344D">
        <w:rPr>
          <w:rStyle w:val="Strong"/>
        </w:rPr>
        <w:lastRenderedPageBreak/>
        <w:t xml:space="preserve">Bài </w:t>
      </w:r>
      <w:r w:rsidR="00FF0186">
        <w:rPr>
          <w:rStyle w:val="Strong"/>
        </w:rPr>
        <w:t>4</w:t>
      </w:r>
      <w:r w:rsidRPr="0028344D">
        <w:rPr>
          <w:rStyle w:val="Strong"/>
        </w:rPr>
        <w:t xml:space="preserve">. </w:t>
      </w:r>
      <w:r w:rsidR="00565B65" w:rsidRPr="0028344D">
        <w:rPr>
          <w:rStyle w:val="Strong"/>
        </w:rPr>
        <w:t>Xếp gạch</w:t>
      </w:r>
      <w:bookmarkEnd w:id="3"/>
      <w:r w:rsidR="00565B65" w:rsidRPr="0028344D">
        <w:rPr>
          <w:rStyle w:val="Strong"/>
        </w:rPr>
        <w:tab/>
      </w:r>
      <w:r w:rsidR="00565B65" w:rsidRPr="0028344D">
        <w:rPr>
          <w:rStyle w:val="Strong"/>
        </w:rPr>
        <w:tab/>
      </w:r>
      <w:r w:rsidR="00565B65" w:rsidRPr="0028344D">
        <w:rPr>
          <w:rStyle w:val="Strong"/>
        </w:rPr>
        <w:tab/>
      </w:r>
      <w:r w:rsidR="00565B65" w:rsidRPr="0028344D">
        <w:rPr>
          <w:rStyle w:val="Strong"/>
        </w:rPr>
        <w:tab/>
      </w:r>
      <w:r w:rsidR="00565B65" w:rsidRPr="0028344D">
        <w:rPr>
          <w:rStyle w:val="Strong"/>
        </w:rPr>
        <w:tab/>
      </w:r>
      <w:r w:rsidR="00565B65" w:rsidRPr="0028344D">
        <w:rPr>
          <w:rStyle w:val="Strong"/>
        </w:rPr>
        <w:tab/>
      </w:r>
      <w:r w:rsidR="00565B65" w:rsidRPr="0028344D">
        <w:rPr>
          <w:rStyle w:val="Strong"/>
        </w:rPr>
        <w:tab/>
        <w:t>Tên file: tile.</w:t>
      </w:r>
      <w:r w:rsidRPr="0028344D">
        <w:rPr>
          <w:rStyle w:val="Strong"/>
        </w:rPr>
        <w:t>*</w:t>
      </w:r>
    </w:p>
    <w:p w14:paraId="5EA9D966" w14:textId="77777777" w:rsidR="006D5646" w:rsidRDefault="006D5646" w:rsidP="00565B65">
      <w:pPr>
        <w:pStyle w:val="noidung"/>
        <w:tabs>
          <w:tab w:val="clear" w:pos="9072"/>
        </w:tabs>
      </w:pPr>
    </w:p>
    <w:p w14:paraId="2D5383D1" w14:textId="468E5D9B" w:rsidR="00565B65" w:rsidRPr="006C46FC" w:rsidRDefault="00565B65" w:rsidP="00565B65">
      <w:pPr>
        <w:pStyle w:val="noidung"/>
        <w:tabs>
          <w:tab w:val="clear" w:pos="9072"/>
        </w:tabs>
      </w:pPr>
      <w:r w:rsidRPr="006C46FC">
        <w:t xml:space="preserve">Nam có </w:t>
      </w:r>
      <w:r w:rsidRPr="006C46FC">
        <w:rPr>
          <w:b/>
          <w:i/>
        </w:rPr>
        <w:t>n</w:t>
      </w:r>
      <w:r w:rsidRPr="006C46FC">
        <w:t xml:space="preserve"> viên gạch được đánh số từ </w:t>
      </w:r>
      <w:r w:rsidRPr="006C46FC">
        <w:rPr>
          <w:b/>
          <w:i/>
        </w:rPr>
        <w:t>1</w:t>
      </w:r>
      <w:r w:rsidRPr="006C46FC">
        <w:t xml:space="preserve"> đến </w:t>
      </w:r>
      <w:r w:rsidRPr="006C46FC">
        <w:rPr>
          <w:b/>
          <w:i/>
        </w:rPr>
        <w:t>n</w:t>
      </w:r>
      <w:r w:rsidRPr="006C46FC">
        <w:t xml:space="preserve">. Các viên gạch có độ cứng lần lượt là </w:t>
      </w:r>
      <w:r w:rsidRPr="006C46FC">
        <w:rPr>
          <w:b/>
          <w:i/>
        </w:rPr>
        <w:t>a</w:t>
      </w:r>
      <w:r w:rsidRPr="006C46FC">
        <w:rPr>
          <w:b/>
          <w:i/>
          <w:vertAlign w:val="subscript"/>
        </w:rPr>
        <w:t>1</w:t>
      </w:r>
      <w:r w:rsidRPr="006C46FC">
        <w:t xml:space="preserve">, </w:t>
      </w:r>
      <w:r w:rsidRPr="006C46FC">
        <w:rPr>
          <w:b/>
          <w:i/>
        </w:rPr>
        <w:t>a</w:t>
      </w:r>
      <w:r w:rsidRPr="006C46FC">
        <w:rPr>
          <w:b/>
          <w:i/>
          <w:vertAlign w:val="subscript"/>
        </w:rPr>
        <w:t>2</w:t>
      </w:r>
      <w:r w:rsidRPr="006C46FC">
        <w:t xml:space="preserve">,..., </w:t>
      </w:r>
      <w:r w:rsidRPr="006C46FC">
        <w:rPr>
          <w:b/>
          <w:i/>
        </w:rPr>
        <w:t>a</w:t>
      </w:r>
      <w:r w:rsidRPr="006C46FC">
        <w:rPr>
          <w:b/>
          <w:i/>
          <w:vertAlign w:val="subscript"/>
        </w:rPr>
        <w:t>n</w:t>
      </w:r>
      <w:r w:rsidRPr="006C46FC">
        <w:t xml:space="preserve">. Một viên gạch có độ cứng </w:t>
      </w:r>
      <w:r w:rsidRPr="006C46FC">
        <w:rPr>
          <w:b/>
          <w:i/>
        </w:rPr>
        <w:t>x</w:t>
      </w:r>
      <w:r w:rsidRPr="006C46FC">
        <w:t xml:space="preserve"> nghĩa là Nam có thể chồng lên trên viên gạch đó tối đa </w:t>
      </w:r>
      <w:r w:rsidRPr="006C46FC">
        <w:rPr>
          <w:b/>
          <w:i/>
        </w:rPr>
        <w:t>x</w:t>
      </w:r>
      <w:r w:rsidRPr="006C46FC">
        <w:t xml:space="preserve"> viên gạch khác, nếu chồng nhiều hơn thì viên gạch đó bị vỡ. Hỏi Nam có thể sắp được chồng gạch cao nhất là bao nhiêu?</w:t>
      </w:r>
    </w:p>
    <w:p w14:paraId="77F4C682" w14:textId="77777777" w:rsidR="00565B65" w:rsidRPr="006C46FC" w:rsidRDefault="00565B65" w:rsidP="00565B65">
      <w:pPr>
        <w:pStyle w:val="noidung"/>
        <w:tabs>
          <w:tab w:val="clear" w:pos="9072"/>
        </w:tabs>
      </w:pPr>
      <w:r w:rsidRPr="006C46FC">
        <w:t>Dữ liệu nhập:</w:t>
      </w:r>
    </w:p>
    <w:p w14:paraId="0470646A" w14:textId="77777777" w:rsidR="00565B65" w:rsidRPr="006C46FC" w:rsidRDefault="00565B65" w:rsidP="00565B65">
      <w:pPr>
        <w:pStyle w:val="noidung"/>
        <w:tabs>
          <w:tab w:val="clear" w:pos="9072"/>
        </w:tabs>
      </w:pPr>
      <w:r w:rsidRPr="006C46FC">
        <w:t xml:space="preserve">- Dòng đầu tiên là số nguyên </w:t>
      </w:r>
      <w:r w:rsidRPr="006C46FC">
        <w:rPr>
          <w:b/>
          <w:i/>
        </w:rPr>
        <w:t>n</w:t>
      </w:r>
      <w:r w:rsidRPr="006C46FC">
        <w:t xml:space="preserve"> (1 ≤ </w:t>
      </w:r>
      <w:r w:rsidRPr="006C46FC">
        <w:rPr>
          <w:b/>
          <w:i/>
        </w:rPr>
        <w:t>n</w:t>
      </w:r>
      <w:r w:rsidRPr="006C46FC">
        <w:t> ≤ 100) - là số viên gạch.</w:t>
      </w:r>
    </w:p>
    <w:p w14:paraId="66C8DB4C" w14:textId="77777777" w:rsidR="00565B65" w:rsidRPr="006C46FC" w:rsidRDefault="00565B65" w:rsidP="00565B65">
      <w:pPr>
        <w:pStyle w:val="noidung"/>
        <w:tabs>
          <w:tab w:val="clear" w:pos="9072"/>
        </w:tabs>
      </w:pPr>
      <w:r w:rsidRPr="006C46FC">
        <w:t xml:space="preserve">- Dòng tiếp theo gồm </w:t>
      </w:r>
      <w:r w:rsidRPr="006C46FC">
        <w:rPr>
          <w:b/>
          <w:i/>
        </w:rPr>
        <w:t>n</w:t>
      </w:r>
      <w:r w:rsidRPr="006C46FC">
        <w:t xml:space="preserve"> số nguyên </w:t>
      </w:r>
      <w:r w:rsidRPr="006C46FC">
        <w:rPr>
          <w:b/>
          <w:i/>
        </w:rPr>
        <w:t>a</w:t>
      </w:r>
      <w:r w:rsidRPr="006C46FC">
        <w:rPr>
          <w:b/>
          <w:i/>
          <w:vertAlign w:val="subscript"/>
        </w:rPr>
        <w:t>1</w:t>
      </w:r>
      <w:r w:rsidRPr="006C46FC">
        <w:t xml:space="preserve">, </w:t>
      </w:r>
      <w:r w:rsidRPr="006C46FC">
        <w:rPr>
          <w:b/>
          <w:i/>
        </w:rPr>
        <w:t>a</w:t>
      </w:r>
      <w:r w:rsidRPr="006C46FC">
        <w:rPr>
          <w:b/>
          <w:i/>
          <w:vertAlign w:val="subscript"/>
        </w:rPr>
        <w:t>2</w:t>
      </w:r>
      <w:r w:rsidRPr="006C46FC">
        <w:t xml:space="preserve">,..., </w:t>
      </w:r>
      <w:r w:rsidRPr="006C46FC">
        <w:rPr>
          <w:b/>
          <w:i/>
        </w:rPr>
        <w:t>a</w:t>
      </w:r>
      <w:r w:rsidRPr="006C46FC">
        <w:rPr>
          <w:b/>
          <w:i/>
          <w:vertAlign w:val="subscript"/>
        </w:rPr>
        <w:t>n</w:t>
      </w:r>
      <w:r w:rsidRPr="006C46FC">
        <w:t xml:space="preserve"> (0 ≤ </w:t>
      </w:r>
      <w:r w:rsidRPr="006C46FC">
        <w:rPr>
          <w:b/>
          <w:i/>
        </w:rPr>
        <w:t>a</w:t>
      </w:r>
      <w:r w:rsidRPr="006C46FC">
        <w:rPr>
          <w:b/>
          <w:i/>
          <w:vertAlign w:val="subscript"/>
        </w:rPr>
        <w:t>i</w:t>
      </w:r>
      <w:r w:rsidRPr="006C46FC">
        <w:t> ≤ 100) mỗi số cách nhau một khoảng trắng.</w:t>
      </w:r>
    </w:p>
    <w:p w14:paraId="4291D391" w14:textId="77777777" w:rsidR="00565B65" w:rsidRPr="006C46FC" w:rsidRDefault="00565B65" w:rsidP="00565B65">
      <w:pPr>
        <w:pStyle w:val="noidung"/>
        <w:tabs>
          <w:tab w:val="clear" w:pos="9072"/>
        </w:tabs>
      </w:pPr>
      <w:r w:rsidRPr="006C46FC">
        <w:t>Dữ liệu xuất</w:t>
      </w:r>
    </w:p>
    <w:p w14:paraId="6F6E3D29" w14:textId="77777777" w:rsidR="00565B65" w:rsidRPr="006C46FC" w:rsidRDefault="00565B65" w:rsidP="00565B65">
      <w:pPr>
        <w:pStyle w:val="noidung"/>
        <w:tabs>
          <w:tab w:val="clear" w:pos="9072"/>
        </w:tabs>
      </w:pPr>
      <w:r w:rsidRPr="006C46FC">
        <w:t>- Là số nguyên xác định chiều cao cao nhất của chồng gạch mà Nam sắp được.</w:t>
      </w:r>
    </w:p>
    <w:p w14:paraId="732D45C7" w14:textId="77777777" w:rsidR="00565B65" w:rsidRPr="006C46FC" w:rsidRDefault="00565B65" w:rsidP="00565B65">
      <w:pPr>
        <w:pStyle w:val="noidung"/>
        <w:tabs>
          <w:tab w:val="clear" w:pos="9072"/>
        </w:tabs>
      </w:pPr>
      <w:r w:rsidRPr="006C46FC">
        <w:t>Ví dụ:</w:t>
      </w:r>
    </w:p>
    <w:tbl>
      <w:tblPr>
        <w:tblStyle w:val="TableGrid"/>
        <w:tblW w:w="0" w:type="auto"/>
        <w:jc w:val="center"/>
        <w:tblLook w:val="04A0" w:firstRow="1" w:lastRow="0" w:firstColumn="1" w:lastColumn="0" w:noHBand="0" w:noVBand="1"/>
      </w:tblPr>
      <w:tblGrid>
        <w:gridCol w:w="3189"/>
        <w:gridCol w:w="3190"/>
      </w:tblGrid>
      <w:tr w:rsidR="00565B65" w:rsidRPr="006C46FC" w14:paraId="179A6374" w14:textId="77777777" w:rsidTr="0027177B">
        <w:trPr>
          <w:jc w:val="center"/>
        </w:trPr>
        <w:tc>
          <w:tcPr>
            <w:tcW w:w="3189" w:type="dxa"/>
          </w:tcPr>
          <w:p w14:paraId="2ADAD51C" w14:textId="77777777" w:rsidR="00565B65" w:rsidRPr="006C46FC" w:rsidRDefault="00565B65" w:rsidP="0027177B">
            <w:pPr>
              <w:pStyle w:val="table"/>
              <w:tabs>
                <w:tab w:val="clear" w:pos="9072"/>
              </w:tabs>
            </w:pPr>
            <w:r w:rsidRPr="006C46FC">
              <w:t>INPUT</w:t>
            </w:r>
          </w:p>
        </w:tc>
        <w:tc>
          <w:tcPr>
            <w:tcW w:w="3190" w:type="dxa"/>
          </w:tcPr>
          <w:p w14:paraId="282E69B7" w14:textId="77777777" w:rsidR="00565B65" w:rsidRPr="006C46FC" w:rsidRDefault="00565B65" w:rsidP="0027177B">
            <w:pPr>
              <w:pStyle w:val="table"/>
              <w:tabs>
                <w:tab w:val="clear" w:pos="9072"/>
              </w:tabs>
            </w:pPr>
            <w:r w:rsidRPr="006C46FC">
              <w:t>OUTPUT</w:t>
            </w:r>
          </w:p>
        </w:tc>
      </w:tr>
      <w:tr w:rsidR="00565B65" w:rsidRPr="006C46FC" w14:paraId="11DB94E7" w14:textId="77777777" w:rsidTr="0027177B">
        <w:trPr>
          <w:jc w:val="center"/>
        </w:trPr>
        <w:tc>
          <w:tcPr>
            <w:tcW w:w="3189" w:type="dxa"/>
          </w:tcPr>
          <w:p w14:paraId="18E6280B" w14:textId="77777777" w:rsidR="00565B65" w:rsidRPr="006C46FC" w:rsidRDefault="00565B65" w:rsidP="0027177B">
            <w:pPr>
              <w:pStyle w:val="table"/>
              <w:tabs>
                <w:tab w:val="clear" w:pos="9072"/>
              </w:tabs>
            </w:pPr>
            <w:r w:rsidRPr="006C46FC">
              <w:t xml:space="preserve">3 </w:t>
            </w:r>
          </w:p>
          <w:p w14:paraId="509AEBBC" w14:textId="77777777" w:rsidR="00565B65" w:rsidRPr="006C46FC" w:rsidRDefault="00565B65" w:rsidP="0027177B">
            <w:pPr>
              <w:pStyle w:val="table"/>
              <w:tabs>
                <w:tab w:val="clear" w:pos="9072"/>
              </w:tabs>
            </w:pPr>
            <w:r w:rsidRPr="006C46FC">
              <w:t>1 2 1</w:t>
            </w:r>
          </w:p>
        </w:tc>
        <w:tc>
          <w:tcPr>
            <w:tcW w:w="3190" w:type="dxa"/>
          </w:tcPr>
          <w:p w14:paraId="62527EE9" w14:textId="77777777" w:rsidR="00565B65" w:rsidRPr="006C46FC" w:rsidRDefault="00565B65" w:rsidP="0027177B">
            <w:pPr>
              <w:pStyle w:val="table"/>
              <w:tabs>
                <w:tab w:val="clear" w:pos="9072"/>
              </w:tabs>
            </w:pPr>
            <w:r w:rsidRPr="006C46FC">
              <w:t>3</w:t>
            </w:r>
          </w:p>
        </w:tc>
      </w:tr>
      <w:tr w:rsidR="00565B65" w:rsidRPr="006C46FC" w14:paraId="501D3239" w14:textId="77777777" w:rsidTr="0027177B">
        <w:trPr>
          <w:jc w:val="center"/>
        </w:trPr>
        <w:tc>
          <w:tcPr>
            <w:tcW w:w="3189" w:type="dxa"/>
          </w:tcPr>
          <w:p w14:paraId="2FEC16BE" w14:textId="77777777" w:rsidR="00565B65" w:rsidRPr="006C46FC" w:rsidRDefault="00565B65" w:rsidP="0027177B">
            <w:pPr>
              <w:pStyle w:val="table"/>
              <w:tabs>
                <w:tab w:val="clear" w:pos="9072"/>
              </w:tabs>
            </w:pPr>
            <w:r w:rsidRPr="006C46FC">
              <w:t xml:space="preserve">6 </w:t>
            </w:r>
          </w:p>
          <w:p w14:paraId="0F31530A" w14:textId="77777777" w:rsidR="00565B65" w:rsidRPr="006C46FC" w:rsidRDefault="00565B65" w:rsidP="0027177B">
            <w:pPr>
              <w:pStyle w:val="table"/>
              <w:tabs>
                <w:tab w:val="clear" w:pos="9072"/>
              </w:tabs>
            </w:pPr>
            <w:r w:rsidRPr="006C46FC">
              <w:t>0 0 0 0 0 0</w:t>
            </w:r>
          </w:p>
        </w:tc>
        <w:tc>
          <w:tcPr>
            <w:tcW w:w="3190" w:type="dxa"/>
          </w:tcPr>
          <w:p w14:paraId="724B5C34" w14:textId="77777777" w:rsidR="00565B65" w:rsidRPr="006C46FC" w:rsidRDefault="00565B65" w:rsidP="0027177B">
            <w:pPr>
              <w:pStyle w:val="table"/>
              <w:tabs>
                <w:tab w:val="clear" w:pos="9072"/>
              </w:tabs>
            </w:pPr>
            <w:r w:rsidRPr="006C46FC">
              <w:t>1</w:t>
            </w:r>
          </w:p>
        </w:tc>
      </w:tr>
    </w:tbl>
    <w:p w14:paraId="0C0A85DF" w14:textId="7A18131F" w:rsidR="00FB1B78" w:rsidRDefault="00FB1B78"/>
    <w:p w14:paraId="08A27A71" w14:textId="77777777" w:rsidR="00FB1B78" w:rsidRDefault="00FB1B78">
      <w:pPr>
        <w:spacing w:after="160" w:line="259" w:lineRule="auto"/>
      </w:pPr>
      <w:r>
        <w:br w:type="page"/>
      </w:r>
    </w:p>
    <w:p w14:paraId="5C28FF09" w14:textId="730B2740" w:rsidR="00FB1B78" w:rsidRPr="0028344D" w:rsidRDefault="00861931" w:rsidP="0028344D">
      <w:pPr>
        <w:pStyle w:val="Heading1"/>
        <w:rPr>
          <w:rStyle w:val="Strong"/>
        </w:rPr>
      </w:pPr>
      <w:bookmarkStart w:id="4" w:name="_Toc483886134"/>
      <w:r w:rsidRPr="0028344D">
        <w:rPr>
          <w:rStyle w:val="Strong"/>
        </w:rPr>
        <w:lastRenderedPageBreak/>
        <w:t xml:space="preserve">Bài </w:t>
      </w:r>
      <w:r w:rsidR="00FF0186">
        <w:rPr>
          <w:rStyle w:val="Strong"/>
        </w:rPr>
        <w:t>5</w:t>
      </w:r>
      <w:r w:rsidRPr="0028344D">
        <w:rPr>
          <w:rStyle w:val="Strong"/>
        </w:rPr>
        <w:t xml:space="preserve">. </w:t>
      </w:r>
      <w:r w:rsidR="00FB1B78" w:rsidRPr="0028344D">
        <w:rPr>
          <w:rStyle w:val="Strong"/>
        </w:rPr>
        <w:t>Thu mua sữa bò</w:t>
      </w:r>
      <w:bookmarkEnd w:id="4"/>
      <w:r w:rsidR="00FB1B78" w:rsidRPr="0028344D">
        <w:rPr>
          <w:rStyle w:val="Strong"/>
        </w:rPr>
        <w:tab/>
      </w:r>
      <w:r w:rsidR="00FB1B78" w:rsidRPr="0028344D">
        <w:rPr>
          <w:rStyle w:val="Strong"/>
        </w:rPr>
        <w:tab/>
      </w:r>
      <w:r w:rsidR="00FB1B78" w:rsidRPr="0028344D">
        <w:rPr>
          <w:rStyle w:val="Strong"/>
        </w:rPr>
        <w:tab/>
      </w:r>
      <w:r w:rsidR="00FB1B78" w:rsidRPr="0028344D">
        <w:rPr>
          <w:rStyle w:val="Strong"/>
        </w:rPr>
        <w:tab/>
      </w:r>
      <w:r w:rsidR="00FB1B78" w:rsidRPr="0028344D">
        <w:rPr>
          <w:rStyle w:val="Strong"/>
        </w:rPr>
        <w:tab/>
      </w:r>
      <w:r w:rsidR="00FB1B78" w:rsidRPr="0028344D">
        <w:rPr>
          <w:rStyle w:val="Strong"/>
        </w:rPr>
        <w:tab/>
        <w:t>tên file: milk.</w:t>
      </w:r>
      <w:r w:rsidRPr="0028344D">
        <w:rPr>
          <w:rStyle w:val="Strong"/>
        </w:rPr>
        <w:t>*</w:t>
      </w:r>
    </w:p>
    <w:p w14:paraId="10C8F93D" w14:textId="77777777" w:rsidR="00AD3D51" w:rsidRDefault="00AD3D51" w:rsidP="00FB1B78">
      <w:pPr>
        <w:pStyle w:val="noidung"/>
        <w:tabs>
          <w:tab w:val="clear" w:pos="9072"/>
        </w:tabs>
      </w:pPr>
    </w:p>
    <w:p w14:paraId="2BCCD416" w14:textId="10E087DE" w:rsidR="00FB1B78" w:rsidRPr="006C46FC" w:rsidRDefault="00FB1B78" w:rsidP="00FB1B78">
      <w:pPr>
        <w:pStyle w:val="noidung"/>
        <w:tabs>
          <w:tab w:val="clear" w:pos="9072"/>
        </w:tabs>
      </w:pPr>
      <w:r w:rsidRPr="006C46FC">
        <w:t xml:space="preserve">Một nhà máy chế biến sữa cần mua hàng ngày N lít sữa của M nông dân. Mỗi nông dân có thể cung cấp một lượng sữa và đưa ra giá bán sữa khác nhau. </w:t>
      </w:r>
    </w:p>
    <w:p w14:paraId="6BF12555" w14:textId="77777777" w:rsidR="00FB1B78" w:rsidRPr="006C46FC" w:rsidRDefault="00FB1B78" w:rsidP="00FB1B78">
      <w:pPr>
        <w:pStyle w:val="noidung"/>
        <w:tabs>
          <w:tab w:val="clear" w:pos="9072"/>
        </w:tabs>
      </w:pPr>
      <w:r w:rsidRPr="006C46FC">
        <w:t>Hãy tìm cách mua sữa sao cho đủ số lượng sữa cần cho hàng ngày với số tiền bỏ ra là ít nhất. Biết rằng tổng lượng sữa của các nông dân luôn đủ cung cấp cho nhà máy.</w:t>
      </w:r>
    </w:p>
    <w:p w14:paraId="1D3229D0" w14:textId="77777777" w:rsidR="00FB1B78" w:rsidRPr="006C46FC" w:rsidRDefault="00FB1B78" w:rsidP="00FB1B78">
      <w:pPr>
        <w:pStyle w:val="noidung"/>
        <w:tabs>
          <w:tab w:val="clear" w:pos="9072"/>
        </w:tabs>
      </w:pPr>
      <w:r w:rsidRPr="006C46FC">
        <w:t>Dữ liệu vào:</w:t>
      </w:r>
    </w:p>
    <w:p w14:paraId="287AD4D3" w14:textId="7FEC6FC1" w:rsidR="00FB1B78" w:rsidRPr="006C46FC" w:rsidRDefault="00FB1B78" w:rsidP="00FB1B78">
      <w:pPr>
        <w:pStyle w:val="noidung"/>
        <w:numPr>
          <w:ilvl w:val="0"/>
          <w:numId w:val="5"/>
        </w:numPr>
        <w:tabs>
          <w:tab w:val="clear" w:pos="9072"/>
        </w:tabs>
      </w:pPr>
      <w:r w:rsidRPr="006C46FC">
        <w:t>Dòng đầu tiên chứa hai số N (</w:t>
      </w:r>
      <w:r w:rsidRPr="006C46FC">
        <w:rPr>
          <w:color w:val="000000"/>
        </w:rPr>
        <w:t>0 &lt;= N &lt;= 2</w:t>
      </w:r>
      <w:r w:rsidR="009F7FDA">
        <w:rPr>
          <w:color w:val="000000"/>
        </w:rPr>
        <w:t>.</w:t>
      </w:r>
      <w:r w:rsidRPr="006C46FC">
        <w:rPr>
          <w:color w:val="000000"/>
        </w:rPr>
        <w:t>000</w:t>
      </w:r>
      <w:r w:rsidR="009F7FDA">
        <w:rPr>
          <w:color w:val="000000"/>
        </w:rPr>
        <w:t>.</w:t>
      </w:r>
      <w:r w:rsidRPr="006C46FC">
        <w:rPr>
          <w:color w:val="000000"/>
        </w:rPr>
        <w:t>00</w:t>
      </w:r>
      <w:r w:rsidR="009F7FDA">
        <w:rPr>
          <w:color w:val="000000"/>
        </w:rPr>
        <w:t>0</w:t>
      </w:r>
      <w:r w:rsidRPr="006C46FC">
        <w:rPr>
          <w:color w:val="000000"/>
        </w:rPr>
        <w:t>)</w:t>
      </w:r>
      <w:r w:rsidRPr="006C46FC">
        <w:t xml:space="preserve"> và M (0 &lt;= M &lt;= 5,000)</w:t>
      </w:r>
    </w:p>
    <w:p w14:paraId="0B436857" w14:textId="77777777" w:rsidR="00FB1B78" w:rsidRPr="006C46FC" w:rsidRDefault="00FB1B78" w:rsidP="00FB1B78">
      <w:pPr>
        <w:pStyle w:val="noidung"/>
        <w:numPr>
          <w:ilvl w:val="0"/>
          <w:numId w:val="5"/>
        </w:numPr>
        <w:tabs>
          <w:tab w:val="clear" w:pos="9072"/>
        </w:tabs>
      </w:pPr>
      <w:r w:rsidRPr="006C46FC">
        <w:t>M dòng tiếp theo, mỗi dòng chưa hai số nguyên P</w:t>
      </w:r>
      <w:r w:rsidRPr="009F7FDA">
        <w:rPr>
          <w:vertAlign w:val="subscript"/>
        </w:rPr>
        <w:t>i</w:t>
      </w:r>
      <w:r w:rsidRPr="006C46FC">
        <w:t xml:space="preserve"> (0 &lt;= P</w:t>
      </w:r>
      <w:r w:rsidRPr="009F7FDA">
        <w:rPr>
          <w:vertAlign w:val="subscript"/>
        </w:rPr>
        <w:t>i</w:t>
      </w:r>
      <w:r w:rsidRPr="006C46FC">
        <w:t xml:space="preserve"> &lt;= 1,000) và A</w:t>
      </w:r>
      <w:r w:rsidRPr="009F7FDA">
        <w:rPr>
          <w:vertAlign w:val="subscript"/>
        </w:rPr>
        <w:t>i</w:t>
      </w:r>
      <w:r w:rsidRPr="006C46FC">
        <w:t xml:space="preserve"> (0 &lt;= A</w:t>
      </w:r>
      <w:r w:rsidRPr="009F7FDA">
        <w:rPr>
          <w:vertAlign w:val="subscript"/>
        </w:rPr>
        <w:t>i</w:t>
      </w:r>
      <w:r w:rsidRPr="006C46FC">
        <w:t xml:space="preserve"> &lt;= 2,000,000), trong đó P</w:t>
      </w:r>
      <w:r w:rsidRPr="000E0EE6">
        <w:rPr>
          <w:vertAlign w:val="subscript"/>
        </w:rPr>
        <w:t>i</w:t>
      </w:r>
      <w:r w:rsidRPr="006C46FC">
        <w:t xml:space="preserve"> là số tiền mà nông dân bán 1 lít, A</w:t>
      </w:r>
      <w:r w:rsidRPr="009F7FDA">
        <w:rPr>
          <w:vertAlign w:val="subscript"/>
        </w:rPr>
        <w:t>i</w:t>
      </w:r>
      <w:r w:rsidRPr="006C46FC">
        <w:t xml:space="preserve"> là số lượng sữa mà nông dân thứ i có thể cung cấp</w:t>
      </w:r>
    </w:p>
    <w:p w14:paraId="3406823C" w14:textId="77777777" w:rsidR="00FB1B78" w:rsidRPr="006C46FC" w:rsidRDefault="00FB1B78" w:rsidP="00FB1B78">
      <w:pPr>
        <w:pStyle w:val="noidung"/>
        <w:tabs>
          <w:tab w:val="clear" w:pos="9072"/>
        </w:tabs>
      </w:pPr>
      <w:r w:rsidRPr="006C46FC">
        <w:t>Kết quả:</w:t>
      </w:r>
    </w:p>
    <w:p w14:paraId="78BF0D36" w14:textId="77777777" w:rsidR="00FB1B78" w:rsidRPr="006C46FC" w:rsidRDefault="00FB1B78" w:rsidP="00FB1B78">
      <w:pPr>
        <w:pStyle w:val="noidung"/>
        <w:numPr>
          <w:ilvl w:val="0"/>
          <w:numId w:val="6"/>
        </w:numPr>
        <w:tabs>
          <w:tab w:val="clear" w:pos="9072"/>
        </w:tabs>
      </w:pPr>
      <w:r w:rsidRPr="006C46FC">
        <w:t>Một số nguyên duy nhất là số tiền ít nhất để mua sữa</w:t>
      </w:r>
    </w:p>
    <w:p w14:paraId="546AD384" w14:textId="77777777" w:rsidR="00FB1B78" w:rsidRPr="006C46FC" w:rsidRDefault="00FB1B78" w:rsidP="00FB1B78">
      <w:pPr>
        <w:pStyle w:val="noidung"/>
        <w:tabs>
          <w:tab w:val="clear" w:pos="9072"/>
        </w:tabs>
      </w:pPr>
      <w:r w:rsidRPr="006C46FC">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620"/>
        <w:gridCol w:w="4457"/>
      </w:tblGrid>
      <w:tr w:rsidR="00FB1B78" w:rsidRPr="006C46FC" w14:paraId="2AB7E1A2" w14:textId="77777777" w:rsidTr="0027177B">
        <w:trPr>
          <w:jc w:val="center"/>
        </w:trPr>
        <w:tc>
          <w:tcPr>
            <w:tcW w:w="1435" w:type="dxa"/>
            <w:shd w:val="clear" w:color="auto" w:fill="auto"/>
          </w:tcPr>
          <w:p w14:paraId="21415562" w14:textId="77777777" w:rsidR="00FB1B78" w:rsidRPr="006C46FC" w:rsidRDefault="00FB1B78" w:rsidP="0027177B">
            <w:pPr>
              <w:pStyle w:val="table"/>
              <w:tabs>
                <w:tab w:val="clear" w:pos="9072"/>
              </w:tabs>
            </w:pPr>
            <w:r w:rsidRPr="006C46FC">
              <w:t>Milk.inp</w:t>
            </w:r>
          </w:p>
        </w:tc>
        <w:tc>
          <w:tcPr>
            <w:tcW w:w="1620" w:type="dxa"/>
            <w:shd w:val="clear" w:color="auto" w:fill="auto"/>
          </w:tcPr>
          <w:p w14:paraId="62754FB0" w14:textId="77777777" w:rsidR="00FB1B78" w:rsidRPr="006C46FC" w:rsidRDefault="00FB1B78" w:rsidP="0027177B">
            <w:pPr>
              <w:pStyle w:val="table"/>
              <w:tabs>
                <w:tab w:val="clear" w:pos="9072"/>
              </w:tabs>
            </w:pPr>
            <w:r w:rsidRPr="006C46FC">
              <w:t>Milk.out</w:t>
            </w:r>
          </w:p>
        </w:tc>
        <w:tc>
          <w:tcPr>
            <w:tcW w:w="4457" w:type="dxa"/>
            <w:shd w:val="clear" w:color="auto" w:fill="auto"/>
          </w:tcPr>
          <w:p w14:paraId="497F10E4" w14:textId="77777777" w:rsidR="00FB1B78" w:rsidRPr="006C46FC" w:rsidRDefault="00FB1B78" w:rsidP="0027177B">
            <w:pPr>
              <w:pStyle w:val="table"/>
              <w:tabs>
                <w:tab w:val="clear" w:pos="9072"/>
              </w:tabs>
            </w:pPr>
            <w:r w:rsidRPr="006C46FC">
              <w:t>Giải thích</w:t>
            </w:r>
          </w:p>
        </w:tc>
      </w:tr>
      <w:tr w:rsidR="00FB1B78" w:rsidRPr="006C46FC" w14:paraId="6FABD3A3" w14:textId="77777777" w:rsidTr="0027177B">
        <w:trPr>
          <w:jc w:val="center"/>
        </w:trPr>
        <w:tc>
          <w:tcPr>
            <w:tcW w:w="1435" w:type="dxa"/>
            <w:shd w:val="clear" w:color="auto" w:fill="auto"/>
          </w:tcPr>
          <w:p w14:paraId="6B57BF6B" w14:textId="77777777" w:rsidR="00FB1B78" w:rsidRPr="006C46FC" w:rsidRDefault="00FB1B78" w:rsidP="0027177B">
            <w:pPr>
              <w:pStyle w:val="table"/>
              <w:tabs>
                <w:tab w:val="clear" w:pos="9072"/>
              </w:tabs>
            </w:pPr>
            <w:r w:rsidRPr="006C46FC">
              <w:t>100 5</w:t>
            </w:r>
          </w:p>
          <w:p w14:paraId="20575539" w14:textId="77777777" w:rsidR="00FB1B78" w:rsidRPr="006C46FC" w:rsidRDefault="00FB1B78" w:rsidP="0027177B">
            <w:pPr>
              <w:pStyle w:val="table"/>
              <w:tabs>
                <w:tab w:val="clear" w:pos="9072"/>
              </w:tabs>
            </w:pPr>
            <w:r w:rsidRPr="006C46FC">
              <w:t>5 20</w:t>
            </w:r>
          </w:p>
          <w:p w14:paraId="516D2E2B" w14:textId="77777777" w:rsidR="00FB1B78" w:rsidRPr="006C46FC" w:rsidRDefault="00FB1B78" w:rsidP="0027177B">
            <w:pPr>
              <w:pStyle w:val="table"/>
              <w:tabs>
                <w:tab w:val="clear" w:pos="9072"/>
              </w:tabs>
            </w:pPr>
            <w:r w:rsidRPr="006C46FC">
              <w:t>9 40</w:t>
            </w:r>
          </w:p>
          <w:p w14:paraId="649105E1" w14:textId="77777777" w:rsidR="00FB1B78" w:rsidRPr="006C46FC" w:rsidRDefault="00FB1B78" w:rsidP="0027177B">
            <w:pPr>
              <w:pStyle w:val="table"/>
              <w:tabs>
                <w:tab w:val="clear" w:pos="9072"/>
              </w:tabs>
            </w:pPr>
            <w:r w:rsidRPr="006C46FC">
              <w:t>3 10</w:t>
            </w:r>
          </w:p>
          <w:p w14:paraId="2A9B75E9" w14:textId="77777777" w:rsidR="00FB1B78" w:rsidRPr="006C46FC" w:rsidRDefault="00FB1B78" w:rsidP="0027177B">
            <w:pPr>
              <w:pStyle w:val="table"/>
              <w:tabs>
                <w:tab w:val="clear" w:pos="9072"/>
              </w:tabs>
            </w:pPr>
            <w:r w:rsidRPr="006C46FC">
              <w:t>8 80</w:t>
            </w:r>
          </w:p>
          <w:p w14:paraId="29073813" w14:textId="0015DF0F" w:rsidR="00FB1B78" w:rsidRPr="006C46FC" w:rsidRDefault="00FB1B78" w:rsidP="0027177B">
            <w:pPr>
              <w:pStyle w:val="table"/>
              <w:tabs>
                <w:tab w:val="clear" w:pos="9072"/>
              </w:tabs>
            </w:pPr>
            <w:r w:rsidRPr="006C46FC">
              <w:t>6</w:t>
            </w:r>
            <w:bookmarkStart w:id="5" w:name="_GoBack"/>
            <w:bookmarkEnd w:id="5"/>
            <w:r w:rsidRPr="006C46FC">
              <w:t xml:space="preserve"> 30</w:t>
            </w:r>
          </w:p>
        </w:tc>
        <w:tc>
          <w:tcPr>
            <w:tcW w:w="1620" w:type="dxa"/>
            <w:shd w:val="clear" w:color="auto" w:fill="auto"/>
          </w:tcPr>
          <w:p w14:paraId="14FEEEDF" w14:textId="77777777" w:rsidR="00FB1B78" w:rsidRPr="006C46FC" w:rsidRDefault="00FB1B78" w:rsidP="0027177B">
            <w:pPr>
              <w:pStyle w:val="table"/>
              <w:tabs>
                <w:tab w:val="clear" w:pos="9072"/>
              </w:tabs>
            </w:pPr>
            <w:r w:rsidRPr="006C46FC">
              <w:t>630</w:t>
            </w:r>
          </w:p>
        </w:tc>
        <w:tc>
          <w:tcPr>
            <w:tcW w:w="4457" w:type="dxa"/>
            <w:shd w:val="clear" w:color="auto" w:fill="auto"/>
          </w:tcPr>
          <w:p w14:paraId="131E9CCF" w14:textId="77777777" w:rsidR="00FB1B78" w:rsidRPr="006C46FC" w:rsidRDefault="00FB1B78" w:rsidP="0027177B">
            <w:pPr>
              <w:pStyle w:val="table"/>
              <w:tabs>
                <w:tab w:val="clear" w:pos="9072"/>
              </w:tabs>
            </w:pPr>
            <w:r w:rsidRPr="006C46FC">
              <w:t>Mua 20 lít sữa của nông dân 1 =&gt; 5*20 = 100</w:t>
            </w:r>
          </w:p>
          <w:p w14:paraId="187262BB" w14:textId="77777777" w:rsidR="00FB1B78" w:rsidRPr="006C46FC" w:rsidRDefault="00FB1B78" w:rsidP="0027177B">
            <w:pPr>
              <w:pStyle w:val="table"/>
              <w:tabs>
                <w:tab w:val="clear" w:pos="9072"/>
              </w:tabs>
            </w:pPr>
            <w:r w:rsidRPr="006C46FC">
              <w:t>Không mua sữa của nông dân 2</w:t>
            </w:r>
          </w:p>
          <w:p w14:paraId="774255E1" w14:textId="77777777" w:rsidR="00FB1B78" w:rsidRPr="006C46FC" w:rsidRDefault="00FB1B78" w:rsidP="0027177B">
            <w:pPr>
              <w:pStyle w:val="table"/>
              <w:tabs>
                <w:tab w:val="clear" w:pos="9072"/>
              </w:tabs>
            </w:pPr>
            <w:r w:rsidRPr="006C46FC">
              <w:t>Mua 10 lít sữa của nông dân 3 =&gt; 3*10 = 30</w:t>
            </w:r>
          </w:p>
          <w:p w14:paraId="46E5908C" w14:textId="77777777" w:rsidR="00FB1B78" w:rsidRPr="006C46FC" w:rsidRDefault="00FB1B78" w:rsidP="0027177B">
            <w:pPr>
              <w:pStyle w:val="table"/>
              <w:tabs>
                <w:tab w:val="clear" w:pos="9072"/>
              </w:tabs>
            </w:pPr>
            <w:r w:rsidRPr="006C46FC">
              <w:t>Mua 40 lít sữa của nông dân 4 =&gt; 8*40 = 320</w:t>
            </w:r>
          </w:p>
          <w:p w14:paraId="6FE735C8" w14:textId="77777777" w:rsidR="00FB1B78" w:rsidRPr="006C46FC" w:rsidRDefault="00FB1B78" w:rsidP="0027177B">
            <w:pPr>
              <w:pStyle w:val="table"/>
              <w:tabs>
                <w:tab w:val="clear" w:pos="9072"/>
              </w:tabs>
            </w:pPr>
            <w:r w:rsidRPr="006C46FC">
              <w:t>Mua 30 lít sữa của nông dân 5 =&gt; 6*30 = 180</w:t>
            </w:r>
          </w:p>
          <w:p w14:paraId="14071B37" w14:textId="77777777" w:rsidR="00FB1B78" w:rsidRPr="006C46FC" w:rsidRDefault="00FB1B78" w:rsidP="0027177B">
            <w:pPr>
              <w:pStyle w:val="table"/>
              <w:tabs>
                <w:tab w:val="clear" w:pos="9072"/>
              </w:tabs>
            </w:pPr>
            <w:r w:rsidRPr="006C46FC">
              <w:t>Tổng số tiền mua = 100 + 30 + 320 + 180 = 630</w:t>
            </w:r>
          </w:p>
        </w:tc>
      </w:tr>
    </w:tbl>
    <w:p w14:paraId="04A99DD1" w14:textId="5712B33C" w:rsidR="00786BF6" w:rsidRDefault="00786BF6"/>
    <w:p w14:paraId="0372FAF6" w14:textId="77777777" w:rsidR="00786BF6" w:rsidRDefault="00786BF6">
      <w:pPr>
        <w:spacing w:after="160" w:line="259" w:lineRule="auto"/>
      </w:pPr>
      <w:r>
        <w:br w:type="page"/>
      </w:r>
    </w:p>
    <w:p w14:paraId="611FFFE0" w14:textId="72D42A22" w:rsidR="00786BF6" w:rsidRPr="0028344D" w:rsidRDefault="00917504" w:rsidP="0028344D">
      <w:pPr>
        <w:pStyle w:val="Heading1"/>
        <w:rPr>
          <w:rStyle w:val="Strong"/>
        </w:rPr>
      </w:pPr>
      <w:bookmarkStart w:id="6" w:name="_Toc483886136"/>
      <w:r w:rsidRPr="0028344D">
        <w:rPr>
          <w:rStyle w:val="Strong"/>
        </w:rPr>
        <w:lastRenderedPageBreak/>
        <w:t xml:space="preserve">Bài </w:t>
      </w:r>
      <w:r w:rsidR="00FF0186">
        <w:rPr>
          <w:rStyle w:val="Strong"/>
        </w:rPr>
        <w:t>6</w:t>
      </w:r>
      <w:r w:rsidRPr="0028344D">
        <w:rPr>
          <w:rStyle w:val="Strong"/>
        </w:rPr>
        <w:t xml:space="preserve">. </w:t>
      </w:r>
      <w:r w:rsidR="00786BF6" w:rsidRPr="0028344D">
        <w:rPr>
          <w:rStyle w:val="Strong"/>
        </w:rPr>
        <w:t>Tìm số</w:t>
      </w:r>
      <w:bookmarkEnd w:id="6"/>
      <w:r w:rsidR="00786BF6" w:rsidRPr="0028344D">
        <w:rPr>
          <w:rStyle w:val="Strong"/>
        </w:rPr>
        <w:tab/>
      </w:r>
      <w:r w:rsidR="00786BF6" w:rsidRPr="0028344D">
        <w:rPr>
          <w:rStyle w:val="Strong"/>
        </w:rPr>
        <w:tab/>
      </w:r>
      <w:r w:rsidR="00786BF6" w:rsidRPr="0028344D">
        <w:rPr>
          <w:rStyle w:val="Strong"/>
        </w:rPr>
        <w:tab/>
      </w:r>
      <w:r w:rsidR="00786BF6" w:rsidRPr="0028344D">
        <w:rPr>
          <w:rStyle w:val="Strong"/>
        </w:rPr>
        <w:tab/>
      </w:r>
      <w:r w:rsidR="00786BF6" w:rsidRPr="0028344D">
        <w:rPr>
          <w:rStyle w:val="Strong"/>
        </w:rPr>
        <w:tab/>
      </w:r>
      <w:r w:rsidR="00786BF6" w:rsidRPr="0028344D">
        <w:rPr>
          <w:rStyle w:val="Strong"/>
        </w:rPr>
        <w:tab/>
        <w:t>Tên file: find.</w:t>
      </w:r>
      <w:r w:rsidRPr="0028344D">
        <w:rPr>
          <w:rStyle w:val="Strong"/>
        </w:rPr>
        <w:t>*</w:t>
      </w:r>
    </w:p>
    <w:p w14:paraId="680ED573" w14:textId="77777777" w:rsidR="006B6186" w:rsidRDefault="006B6186" w:rsidP="00786BF6">
      <w:pPr>
        <w:pStyle w:val="noidung"/>
        <w:tabs>
          <w:tab w:val="clear" w:pos="9072"/>
        </w:tabs>
      </w:pPr>
    </w:p>
    <w:p w14:paraId="23A82020" w14:textId="724BFBFC" w:rsidR="00786BF6" w:rsidRPr="006C46FC" w:rsidRDefault="00786BF6" w:rsidP="00786BF6">
      <w:pPr>
        <w:pStyle w:val="noidung"/>
        <w:tabs>
          <w:tab w:val="clear" w:pos="9072"/>
        </w:tabs>
      </w:pPr>
      <w:r w:rsidRPr="006C46FC">
        <w:t>Tìm số nguyên dương K nhỏ nhất sao cho tích các chữ số của K bằng số nguyên M cho trước.</w:t>
      </w:r>
    </w:p>
    <w:p w14:paraId="03E526BF" w14:textId="77777777" w:rsidR="00786BF6" w:rsidRPr="006C46FC" w:rsidRDefault="00786BF6" w:rsidP="00786BF6">
      <w:pPr>
        <w:pStyle w:val="noidung"/>
        <w:tabs>
          <w:tab w:val="clear" w:pos="9072"/>
        </w:tabs>
      </w:pPr>
      <w:r w:rsidRPr="006C46FC">
        <w:t>Nếu không tìm được K, in ra -1.</w:t>
      </w:r>
    </w:p>
    <w:p w14:paraId="090C2CEE" w14:textId="77777777" w:rsidR="00786BF6" w:rsidRPr="006C46FC" w:rsidRDefault="00786BF6" w:rsidP="00786BF6">
      <w:pPr>
        <w:pStyle w:val="noidung"/>
        <w:tabs>
          <w:tab w:val="clear" w:pos="9072"/>
        </w:tabs>
      </w:pPr>
      <w:r w:rsidRPr="006C46FC">
        <w:t>Input</w:t>
      </w:r>
    </w:p>
    <w:p w14:paraId="33245B23" w14:textId="77777777" w:rsidR="00786BF6" w:rsidRPr="006C46FC" w:rsidRDefault="00786BF6" w:rsidP="00786BF6">
      <w:pPr>
        <w:pStyle w:val="noidung"/>
        <w:tabs>
          <w:tab w:val="clear" w:pos="9072"/>
        </w:tabs>
      </w:pPr>
      <w:r w:rsidRPr="006C46FC">
        <w:t>- Một số nguyên M (0 ≤ M ≤ 10</w:t>
      </w:r>
      <w:r w:rsidRPr="006C46FC">
        <w:rPr>
          <w:vertAlign w:val="superscript"/>
        </w:rPr>
        <w:t>9</w:t>
      </w:r>
      <w:r w:rsidRPr="006C46FC">
        <w:t>).</w:t>
      </w:r>
    </w:p>
    <w:p w14:paraId="14C91BCB" w14:textId="77777777" w:rsidR="00786BF6" w:rsidRPr="006C46FC" w:rsidRDefault="00786BF6" w:rsidP="00786BF6">
      <w:pPr>
        <w:pStyle w:val="noidung"/>
        <w:tabs>
          <w:tab w:val="clear" w:pos="9072"/>
        </w:tabs>
      </w:pPr>
      <w:r w:rsidRPr="006C46FC">
        <w:t>Output</w:t>
      </w:r>
    </w:p>
    <w:p w14:paraId="023BF891" w14:textId="77777777" w:rsidR="00786BF6" w:rsidRPr="006C46FC" w:rsidRDefault="00786BF6" w:rsidP="00786BF6">
      <w:pPr>
        <w:pStyle w:val="noidung"/>
        <w:tabs>
          <w:tab w:val="clear" w:pos="9072"/>
        </w:tabs>
      </w:pPr>
      <w:r w:rsidRPr="006C46FC">
        <w:t xml:space="preserve">- Số nguyên dương K là kết quả của bài toán. </w:t>
      </w:r>
    </w:p>
    <w:p w14:paraId="51BB8088" w14:textId="77777777" w:rsidR="00786BF6" w:rsidRPr="006C46FC" w:rsidRDefault="00786BF6" w:rsidP="00786BF6">
      <w:pPr>
        <w:pStyle w:val="noidung"/>
        <w:tabs>
          <w:tab w:val="clear" w:pos="9072"/>
        </w:tabs>
      </w:pPr>
      <w:r w:rsidRPr="006C46FC">
        <w:t>- Nếu không tìm được K, in ra -1.</w:t>
      </w:r>
    </w:p>
    <w:p w14:paraId="213EC18B" w14:textId="77777777" w:rsidR="00786BF6" w:rsidRPr="006C46FC" w:rsidRDefault="00786BF6" w:rsidP="00786BF6">
      <w:pPr>
        <w:pStyle w:val="noidung"/>
        <w:tabs>
          <w:tab w:val="clear" w:pos="9072"/>
        </w:tabs>
      </w:pPr>
      <w:r w:rsidRPr="006C46FC">
        <w:t>Ví dụ:</w:t>
      </w:r>
    </w:p>
    <w:tbl>
      <w:tblPr>
        <w:tblStyle w:val="TableGrid"/>
        <w:tblW w:w="0" w:type="auto"/>
        <w:jc w:val="center"/>
        <w:tblLook w:val="04A0" w:firstRow="1" w:lastRow="0" w:firstColumn="1" w:lastColumn="0" w:noHBand="0" w:noVBand="1"/>
      </w:tblPr>
      <w:tblGrid>
        <w:gridCol w:w="2764"/>
        <w:gridCol w:w="2764"/>
      </w:tblGrid>
      <w:tr w:rsidR="00786BF6" w:rsidRPr="006C46FC" w14:paraId="1B18694D" w14:textId="77777777" w:rsidTr="0027177B">
        <w:trPr>
          <w:jc w:val="center"/>
        </w:trPr>
        <w:tc>
          <w:tcPr>
            <w:tcW w:w="2764" w:type="dxa"/>
          </w:tcPr>
          <w:p w14:paraId="7F93BDB2" w14:textId="77777777" w:rsidR="00786BF6" w:rsidRPr="006C46FC" w:rsidRDefault="00786BF6" w:rsidP="0027177B">
            <w:pPr>
              <w:pStyle w:val="table"/>
              <w:tabs>
                <w:tab w:val="clear" w:pos="9072"/>
              </w:tabs>
            </w:pPr>
            <w:r w:rsidRPr="006C46FC">
              <w:t>INPUT</w:t>
            </w:r>
          </w:p>
        </w:tc>
        <w:tc>
          <w:tcPr>
            <w:tcW w:w="2764" w:type="dxa"/>
          </w:tcPr>
          <w:p w14:paraId="61E14B73" w14:textId="77777777" w:rsidR="00786BF6" w:rsidRPr="006C46FC" w:rsidRDefault="00786BF6" w:rsidP="0027177B">
            <w:pPr>
              <w:pStyle w:val="table"/>
              <w:tabs>
                <w:tab w:val="clear" w:pos="9072"/>
              </w:tabs>
            </w:pPr>
            <w:r w:rsidRPr="006C46FC">
              <w:t>OUTPUT</w:t>
            </w:r>
          </w:p>
        </w:tc>
      </w:tr>
      <w:tr w:rsidR="00786BF6" w:rsidRPr="006C46FC" w14:paraId="1442CAA7" w14:textId="77777777" w:rsidTr="0027177B">
        <w:trPr>
          <w:jc w:val="center"/>
        </w:trPr>
        <w:tc>
          <w:tcPr>
            <w:tcW w:w="2764" w:type="dxa"/>
          </w:tcPr>
          <w:p w14:paraId="128C5F61" w14:textId="77777777" w:rsidR="00786BF6" w:rsidRPr="006C46FC" w:rsidRDefault="00786BF6" w:rsidP="0027177B">
            <w:pPr>
              <w:pStyle w:val="table"/>
              <w:tabs>
                <w:tab w:val="clear" w:pos="9072"/>
              </w:tabs>
            </w:pPr>
            <w:r w:rsidRPr="006C46FC">
              <w:t>0</w:t>
            </w:r>
          </w:p>
        </w:tc>
        <w:tc>
          <w:tcPr>
            <w:tcW w:w="2764" w:type="dxa"/>
          </w:tcPr>
          <w:p w14:paraId="2E33CCC1" w14:textId="77777777" w:rsidR="00786BF6" w:rsidRPr="006C46FC" w:rsidRDefault="00786BF6" w:rsidP="0027177B">
            <w:pPr>
              <w:pStyle w:val="table"/>
              <w:tabs>
                <w:tab w:val="clear" w:pos="9072"/>
              </w:tabs>
            </w:pPr>
            <w:r w:rsidRPr="006C46FC">
              <w:t>10</w:t>
            </w:r>
          </w:p>
        </w:tc>
      </w:tr>
      <w:tr w:rsidR="00786BF6" w:rsidRPr="006C46FC" w14:paraId="2668D64F" w14:textId="77777777" w:rsidTr="0027177B">
        <w:trPr>
          <w:jc w:val="center"/>
        </w:trPr>
        <w:tc>
          <w:tcPr>
            <w:tcW w:w="2764" w:type="dxa"/>
          </w:tcPr>
          <w:p w14:paraId="61652788" w14:textId="77777777" w:rsidR="00786BF6" w:rsidRPr="006C46FC" w:rsidRDefault="00786BF6" w:rsidP="0027177B">
            <w:pPr>
              <w:pStyle w:val="table"/>
              <w:tabs>
                <w:tab w:val="clear" w:pos="9072"/>
              </w:tabs>
            </w:pPr>
            <w:r w:rsidRPr="006C46FC">
              <w:t>12</w:t>
            </w:r>
          </w:p>
        </w:tc>
        <w:tc>
          <w:tcPr>
            <w:tcW w:w="2764" w:type="dxa"/>
          </w:tcPr>
          <w:p w14:paraId="00AA7576" w14:textId="77777777" w:rsidR="00786BF6" w:rsidRPr="006C46FC" w:rsidRDefault="00786BF6" w:rsidP="0027177B">
            <w:pPr>
              <w:pStyle w:val="table"/>
              <w:tabs>
                <w:tab w:val="clear" w:pos="9072"/>
              </w:tabs>
            </w:pPr>
            <w:r w:rsidRPr="006C46FC">
              <w:t>26</w:t>
            </w:r>
          </w:p>
        </w:tc>
      </w:tr>
    </w:tbl>
    <w:p w14:paraId="33D39548" w14:textId="39B86B1A" w:rsidR="00786BF6" w:rsidRDefault="00786BF6"/>
    <w:p w14:paraId="72F18E52" w14:textId="77777777" w:rsidR="00786BF6" w:rsidRDefault="00786BF6">
      <w:pPr>
        <w:spacing w:after="160" w:line="259" w:lineRule="auto"/>
      </w:pPr>
      <w:r>
        <w:br w:type="page"/>
      </w:r>
    </w:p>
    <w:p w14:paraId="465477A5" w14:textId="23E0109A" w:rsidR="003C5E58" w:rsidRDefault="00D451C6" w:rsidP="0028344D">
      <w:pPr>
        <w:pStyle w:val="Heading1"/>
        <w:rPr>
          <w:rStyle w:val="Strong"/>
        </w:rPr>
      </w:pPr>
      <w:bookmarkStart w:id="7" w:name="_Toc483886137"/>
      <w:r w:rsidRPr="0028344D">
        <w:rPr>
          <w:rStyle w:val="Strong"/>
        </w:rPr>
        <w:lastRenderedPageBreak/>
        <w:t xml:space="preserve">Bài </w:t>
      </w:r>
      <w:r w:rsidR="00FF0186">
        <w:rPr>
          <w:rStyle w:val="Strong"/>
        </w:rPr>
        <w:t>7</w:t>
      </w:r>
      <w:r w:rsidRPr="0028344D">
        <w:rPr>
          <w:rStyle w:val="Strong"/>
        </w:rPr>
        <w:t xml:space="preserve">. </w:t>
      </w:r>
      <w:r w:rsidR="003C5E58" w:rsidRPr="0028344D">
        <w:rPr>
          <w:rStyle w:val="Strong"/>
        </w:rPr>
        <w:t>Cắm điện</w:t>
      </w:r>
      <w:bookmarkEnd w:id="7"/>
      <w:r w:rsidR="003C5E58" w:rsidRPr="0028344D">
        <w:rPr>
          <w:rStyle w:val="Strong"/>
        </w:rPr>
        <w:tab/>
      </w:r>
      <w:r w:rsidR="003C5E58" w:rsidRPr="0028344D">
        <w:rPr>
          <w:rStyle w:val="Strong"/>
        </w:rPr>
        <w:tab/>
      </w:r>
      <w:r w:rsidR="003C5E58" w:rsidRPr="0028344D">
        <w:rPr>
          <w:rStyle w:val="Strong"/>
        </w:rPr>
        <w:tab/>
      </w:r>
      <w:r w:rsidR="003C5E58" w:rsidRPr="0028344D">
        <w:rPr>
          <w:rStyle w:val="Strong"/>
        </w:rPr>
        <w:tab/>
      </w:r>
      <w:r w:rsidR="003C5E58" w:rsidRPr="0028344D">
        <w:rPr>
          <w:rStyle w:val="Strong"/>
        </w:rPr>
        <w:tab/>
      </w:r>
      <w:r w:rsidR="00EC7626" w:rsidRPr="0028344D">
        <w:rPr>
          <w:rStyle w:val="Strong"/>
        </w:rPr>
        <w:tab/>
      </w:r>
      <w:r w:rsidR="00EC7626" w:rsidRPr="0028344D">
        <w:rPr>
          <w:rStyle w:val="Strong"/>
        </w:rPr>
        <w:tab/>
      </w:r>
      <w:r w:rsidR="003C5E58" w:rsidRPr="0028344D">
        <w:rPr>
          <w:rStyle w:val="Strong"/>
        </w:rPr>
        <w:t>Tên file: election.</w:t>
      </w:r>
      <w:r w:rsidRPr="0028344D">
        <w:rPr>
          <w:rStyle w:val="Strong"/>
        </w:rPr>
        <w:t>*</w:t>
      </w:r>
    </w:p>
    <w:p w14:paraId="65E9A4E8" w14:textId="77777777" w:rsidR="00590A6F" w:rsidRPr="00590A6F" w:rsidRDefault="00590A6F" w:rsidP="00590A6F"/>
    <w:p w14:paraId="317EC8B6" w14:textId="77777777" w:rsidR="003C5E58" w:rsidRPr="006C46FC" w:rsidRDefault="003C5E58" w:rsidP="003C5E58">
      <w:pPr>
        <w:pStyle w:val="noidung"/>
        <w:tabs>
          <w:tab w:val="clear" w:pos="9072"/>
        </w:tabs>
      </w:pPr>
      <w:r w:rsidRPr="006C46FC">
        <w:t xml:space="preserve">Trong nhà Nam hiện đang có </w:t>
      </w:r>
      <w:r w:rsidRPr="006C46FC">
        <w:rPr>
          <w:b/>
          <w:i/>
        </w:rPr>
        <w:t>n</w:t>
      </w:r>
      <w:r w:rsidRPr="006C46FC">
        <w:t xml:space="preserve"> ổ cắm điện rời. Số lượng chỗ cắm trên mỗi ổ cắm điện này lần lượt là </w:t>
      </w:r>
      <w:r w:rsidRPr="006C46FC">
        <w:rPr>
          <w:b/>
          <w:i/>
        </w:rPr>
        <w:t>a</w:t>
      </w:r>
      <w:r w:rsidRPr="006C46FC">
        <w:rPr>
          <w:b/>
          <w:i/>
          <w:vertAlign w:val="subscript"/>
        </w:rPr>
        <w:t>1</w:t>
      </w:r>
      <w:r w:rsidRPr="006C46FC">
        <w:rPr>
          <w:b/>
          <w:i/>
        </w:rPr>
        <w:t>, a</w:t>
      </w:r>
      <w:r w:rsidRPr="006C46FC">
        <w:rPr>
          <w:b/>
          <w:i/>
          <w:vertAlign w:val="subscript"/>
        </w:rPr>
        <w:t>2</w:t>
      </w:r>
      <w:r w:rsidRPr="006C46FC">
        <w:rPr>
          <w:b/>
          <w:i/>
        </w:rPr>
        <w:t>, a</w:t>
      </w:r>
      <w:r w:rsidRPr="006C46FC">
        <w:rPr>
          <w:b/>
          <w:i/>
          <w:vertAlign w:val="subscript"/>
        </w:rPr>
        <w:t>3</w:t>
      </w:r>
      <w:r w:rsidRPr="006C46FC">
        <w:rPr>
          <w:b/>
          <w:i/>
        </w:rPr>
        <w:t>,…, a</w:t>
      </w:r>
      <w:r w:rsidRPr="006C46FC">
        <w:rPr>
          <w:b/>
          <w:i/>
          <w:vertAlign w:val="subscript"/>
        </w:rPr>
        <w:t>n</w:t>
      </w:r>
      <w:r w:rsidRPr="006C46FC">
        <w:rPr>
          <w:b/>
          <w:i/>
        </w:rPr>
        <w:t xml:space="preserve"> </w:t>
      </w:r>
      <w:r w:rsidRPr="006C46FC">
        <w:t xml:space="preserve"> chỗ cắm. Trên tường nhà Nam có một chỗ cắm cố định đang có điện. Vậy để cho một ổ cắm điện rời có điện thì phải cắm ổ cắm đó vào chỗ cắm cố định trên tường. Chúng ta cũng có thể cắm ổ cắm điện rời này vào một ổ cắm điện rời khác đang có điện.</w:t>
      </w:r>
    </w:p>
    <w:p w14:paraId="67E6CACD" w14:textId="77777777" w:rsidR="003C5E58" w:rsidRPr="006C46FC" w:rsidRDefault="003C5E58" w:rsidP="003C5E58">
      <w:pPr>
        <w:pStyle w:val="noidung"/>
        <w:tabs>
          <w:tab w:val="clear" w:pos="9072"/>
        </w:tabs>
      </w:pPr>
      <w:r w:rsidRPr="006C46FC">
        <w:t xml:space="preserve">Nam có </w:t>
      </w:r>
      <w:r w:rsidRPr="006C46FC">
        <w:rPr>
          <w:b/>
          <w:i/>
        </w:rPr>
        <w:t>m</w:t>
      </w:r>
      <w:r w:rsidRPr="006C46FC">
        <w:t xml:space="preserve"> thiết bị sử dụng điện, để sử dụng thì các thiết bị này cần được cắm vào ổ cắm trên tường hoặc ổ cắm rời đang có điện. </w:t>
      </w:r>
    </w:p>
    <w:p w14:paraId="1BFF0EC4" w14:textId="77777777" w:rsidR="003C5E58" w:rsidRPr="006C46FC" w:rsidRDefault="003C5E58" w:rsidP="003C5E58">
      <w:pPr>
        <w:pStyle w:val="noidung"/>
        <w:tabs>
          <w:tab w:val="clear" w:pos="9072"/>
        </w:tabs>
      </w:pPr>
      <w:r w:rsidRPr="006C46FC">
        <w:t xml:space="preserve">Bạn hãy giúp Nam tìm ra số ổ cắm rời ít nhất cần dùng để có thể sử dụng tất cả </w:t>
      </w:r>
      <w:r w:rsidRPr="006C46FC">
        <w:rPr>
          <w:b/>
          <w:i/>
        </w:rPr>
        <w:t>m</w:t>
      </w:r>
      <w:r w:rsidRPr="006C46FC">
        <w:t xml:space="preserve"> thiết bị điện này.</w:t>
      </w:r>
    </w:p>
    <w:p w14:paraId="22E62516" w14:textId="77777777" w:rsidR="003C5E58" w:rsidRPr="006C46FC" w:rsidRDefault="003C5E58" w:rsidP="003C5E58">
      <w:pPr>
        <w:pStyle w:val="noidung"/>
        <w:tabs>
          <w:tab w:val="clear" w:pos="9072"/>
        </w:tabs>
      </w:pPr>
      <w:r w:rsidRPr="006C46FC">
        <w:t>Dữ liệu vào:</w:t>
      </w:r>
    </w:p>
    <w:p w14:paraId="72297316" w14:textId="77777777" w:rsidR="003C5E58" w:rsidRPr="006C46FC" w:rsidRDefault="003C5E58" w:rsidP="003C5E58">
      <w:pPr>
        <w:pStyle w:val="noidung"/>
        <w:tabs>
          <w:tab w:val="clear" w:pos="9072"/>
        </w:tabs>
      </w:pPr>
      <w:r w:rsidRPr="006C46FC">
        <w:t xml:space="preserve">- Dòng thứ nhất gồm 2 số nguyên </w:t>
      </w:r>
      <w:r w:rsidRPr="006C46FC">
        <w:rPr>
          <w:b/>
          <w:i/>
        </w:rPr>
        <w:t>n, m</w:t>
      </w:r>
      <w:r w:rsidRPr="006C46FC">
        <w:t xml:space="preserve"> cách nhau một khoảng trắng, dữ liệu vào đảm bảo 1 ≤ </w:t>
      </w:r>
      <w:r w:rsidRPr="006C46FC">
        <w:rPr>
          <w:b/>
          <w:i/>
        </w:rPr>
        <w:t>n, m</w:t>
      </w:r>
      <w:r w:rsidRPr="006C46FC">
        <w:t xml:space="preserve"> ≤ 50, </w:t>
      </w:r>
      <w:r w:rsidRPr="006C46FC">
        <w:rPr>
          <w:b/>
          <w:i/>
        </w:rPr>
        <w:t>n</w:t>
      </w:r>
      <w:r w:rsidRPr="006C46FC">
        <w:t xml:space="preserve"> là số lượng ổ cắm và </w:t>
      </w:r>
      <w:r w:rsidRPr="006C46FC">
        <w:rPr>
          <w:b/>
          <w:i/>
        </w:rPr>
        <w:t>m</w:t>
      </w:r>
      <w:r w:rsidRPr="006C46FC">
        <w:t xml:space="preserve"> là số lượng thiết bị.</w:t>
      </w:r>
    </w:p>
    <w:p w14:paraId="3B3118BD" w14:textId="77777777" w:rsidR="003C5E58" w:rsidRPr="006C46FC" w:rsidRDefault="003C5E58" w:rsidP="003C5E58">
      <w:pPr>
        <w:pStyle w:val="noidung"/>
        <w:tabs>
          <w:tab w:val="clear" w:pos="9072"/>
        </w:tabs>
      </w:pPr>
      <w:r w:rsidRPr="006C46FC">
        <w:t xml:space="preserve">- Dòng thứ hai gồm n số nguyên </w:t>
      </w:r>
      <w:r w:rsidRPr="006C46FC">
        <w:rPr>
          <w:b/>
          <w:i/>
        </w:rPr>
        <w:t>a</w:t>
      </w:r>
      <w:r w:rsidRPr="006C46FC">
        <w:rPr>
          <w:b/>
          <w:i/>
          <w:vertAlign w:val="subscript"/>
        </w:rPr>
        <w:t>1</w:t>
      </w:r>
      <w:r w:rsidRPr="006C46FC">
        <w:rPr>
          <w:b/>
          <w:i/>
        </w:rPr>
        <w:t>, a</w:t>
      </w:r>
      <w:r w:rsidRPr="006C46FC">
        <w:rPr>
          <w:b/>
          <w:i/>
          <w:vertAlign w:val="subscript"/>
        </w:rPr>
        <w:t>2</w:t>
      </w:r>
      <w:r w:rsidRPr="006C46FC">
        <w:rPr>
          <w:b/>
          <w:i/>
        </w:rPr>
        <w:t>, …, a</w:t>
      </w:r>
      <w:r w:rsidRPr="006C46FC">
        <w:rPr>
          <w:b/>
          <w:i/>
          <w:vertAlign w:val="subscript"/>
        </w:rPr>
        <w:t>n</w:t>
      </w:r>
      <w:r w:rsidRPr="006C46FC">
        <w:t xml:space="preserve"> là số chỗ cắm trên các ổ cắm rời tương ứng, mỗi số cách nhau một khoảng trắng, dữ liệu vào đảm bảo 1 ≤ </w:t>
      </w:r>
      <w:r w:rsidRPr="006C46FC">
        <w:rPr>
          <w:b/>
          <w:i/>
        </w:rPr>
        <w:t>a</w:t>
      </w:r>
      <w:r w:rsidRPr="006C46FC">
        <w:rPr>
          <w:b/>
          <w:i/>
          <w:vertAlign w:val="subscript"/>
        </w:rPr>
        <w:t>i</w:t>
      </w:r>
      <w:r w:rsidRPr="006C46FC">
        <w:t xml:space="preserve"> ≤ 50.</w:t>
      </w:r>
    </w:p>
    <w:p w14:paraId="658EED57" w14:textId="77777777" w:rsidR="003C5E58" w:rsidRPr="006C46FC" w:rsidRDefault="003C5E58" w:rsidP="003C5E58">
      <w:pPr>
        <w:pStyle w:val="noidung"/>
        <w:tabs>
          <w:tab w:val="clear" w:pos="9072"/>
        </w:tabs>
      </w:pPr>
      <w:r w:rsidRPr="006C46FC">
        <w:t xml:space="preserve">Dữ liệu ra: </w:t>
      </w:r>
    </w:p>
    <w:p w14:paraId="373404EA" w14:textId="77777777" w:rsidR="003C5E58" w:rsidRPr="006C46FC" w:rsidRDefault="003C5E58" w:rsidP="003C5E58">
      <w:pPr>
        <w:pStyle w:val="noidung"/>
        <w:tabs>
          <w:tab w:val="clear" w:pos="9072"/>
        </w:tabs>
      </w:pPr>
      <w:r w:rsidRPr="006C46FC">
        <w:t>- Là số nguyên cho biết số ổ cắm rời ít nhất cần sử dụng là bao nhiêu. Nếu đã sử dụng hết tất cả ổ cắm rời mà vẫn không đủ, in ra -1.</w:t>
      </w:r>
    </w:p>
    <w:p w14:paraId="61AD4478" w14:textId="77777777" w:rsidR="003C5E58" w:rsidRPr="006C46FC" w:rsidRDefault="003C5E58" w:rsidP="003C5E58">
      <w:pPr>
        <w:pStyle w:val="noidung"/>
        <w:tabs>
          <w:tab w:val="clear" w:pos="9072"/>
        </w:tabs>
      </w:pPr>
      <w:r w:rsidRPr="006C46FC">
        <w:t>Ví dụ:</w:t>
      </w:r>
    </w:p>
    <w:tbl>
      <w:tblPr>
        <w:tblStyle w:val="TableGrid"/>
        <w:tblW w:w="0" w:type="auto"/>
        <w:jc w:val="center"/>
        <w:tblLook w:val="04A0" w:firstRow="1" w:lastRow="0" w:firstColumn="1" w:lastColumn="0" w:noHBand="0" w:noVBand="1"/>
      </w:tblPr>
      <w:tblGrid>
        <w:gridCol w:w="2622"/>
        <w:gridCol w:w="2623"/>
      </w:tblGrid>
      <w:tr w:rsidR="003C5E58" w:rsidRPr="006C46FC" w14:paraId="00965678" w14:textId="77777777" w:rsidTr="0027177B">
        <w:trPr>
          <w:jc w:val="center"/>
        </w:trPr>
        <w:tc>
          <w:tcPr>
            <w:tcW w:w="2622" w:type="dxa"/>
          </w:tcPr>
          <w:p w14:paraId="4F28AA07" w14:textId="77777777" w:rsidR="003C5E58" w:rsidRPr="006C46FC" w:rsidRDefault="003C5E58" w:rsidP="0027177B">
            <w:pPr>
              <w:pStyle w:val="table"/>
              <w:tabs>
                <w:tab w:val="clear" w:pos="9072"/>
              </w:tabs>
            </w:pPr>
            <w:r w:rsidRPr="006C46FC">
              <w:t>INPUT</w:t>
            </w:r>
          </w:p>
        </w:tc>
        <w:tc>
          <w:tcPr>
            <w:tcW w:w="2623" w:type="dxa"/>
          </w:tcPr>
          <w:p w14:paraId="660FA0BD" w14:textId="77777777" w:rsidR="003C5E58" w:rsidRPr="006C46FC" w:rsidRDefault="003C5E58" w:rsidP="0027177B">
            <w:pPr>
              <w:pStyle w:val="table"/>
              <w:tabs>
                <w:tab w:val="clear" w:pos="9072"/>
              </w:tabs>
            </w:pPr>
            <w:r w:rsidRPr="006C46FC">
              <w:t>OUTPUT</w:t>
            </w:r>
          </w:p>
        </w:tc>
      </w:tr>
      <w:tr w:rsidR="003C5E58" w:rsidRPr="006C46FC" w14:paraId="5719636C" w14:textId="77777777" w:rsidTr="0027177B">
        <w:trPr>
          <w:jc w:val="center"/>
        </w:trPr>
        <w:tc>
          <w:tcPr>
            <w:tcW w:w="2622" w:type="dxa"/>
          </w:tcPr>
          <w:p w14:paraId="227FEAF9" w14:textId="77777777" w:rsidR="003C5E58" w:rsidRPr="006C46FC" w:rsidRDefault="003C5E58" w:rsidP="0027177B">
            <w:pPr>
              <w:pStyle w:val="table"/>
              <w:tabs>
                <w:tab w:val="clear" w:pos="9072"/>
              </w:tabs>
            </w:pPr>
            <w:r w:rsidRPr="006C46FC">
              <w:t>4 7</w:t>
            </w:r>
          </w:p>
          <w:p w14:paraId="206620D6" w14:textId="77777777" w:rsidR="003C5E58" w:rsidRPr="006C46FC" w:rsidRDefault="003C5E58" w:rsidP="0027177B">
            <w:pPr>
              <w:pStyle w:val="table"/>
              <w:tabs>
                <w:tab w:val="clear" w:pos="9072"/>
              </w:tabs>
            </w:pPr>
            <w:r w:rsidRPr="006C46FC">
              <w:t>3 3 2 4</w:t>
            </w:r>
          </w:p>
        </w:tc>
        <w:tc>
          <w:tcPr>
            <w:tcW w:w="2623" w:type="dxa"/>
          </w:tcPr>
          <w:p w14:paraId="09067093" w14:textId="77777777" w:rsidR="003C5E58" w:rsidRPr="006C46FC" w:rsidRDefault="003C5E58" w:rsidP="0027177B">
            <w:pPr>
              <w:pStyle w:val="table"/>
              <w:tabs>
                <w:tab w:val="clear" w:pos="9072"/>
              </w:tabs>
            </w:pPr>
            <w:r w:rsidRPr="006C46FC">
              <w:t>3</w:t>
            </w:r>
          </w:p>
        </w:tc>
      </w:tr>
      <w:tr w:rsidR="003C5E58" w:rsidRPr="006C46FC" w14:paraId="7E54971E" w14:textId="77777777" w:rsidTr="00C54FB0">
        <w:trPr>
          <w:trHeight w:val="183"/>
          <w:jc w:val="center"/>
        </w:trPr>
        <w:tc>
          <w:tcPr>
            <w:tcW w:w="2622" w:type="dxa"/>
          </w:tcPr>
          <w:p w14:paraId="04080848" w14:textId="77777777" w:rsidR="003C5E58" w:rsidRPr="006C46FC" w:rsidRDefault="003C5E58" w:rsidP="0027177B">
            <w:pPr>
              <w:pStyle w:val="table"/>
              <w:tabs>
                <w:tab w:val="clear" w:pos="9072"/>
              </w:tabs>
            </w:pPr>
            <w:r w:rsidRPr="006C46FC">
              <w:t>5 5</w:t>
            </w:r>
          </w:p>
          <w:p w14:paraId="43326C73" w14:textId="77777777" w:rsidR="003C5E58" w:rsidRPr="006C46FC" w:rsidRDefault="003C5E58" w:rsidP="0027177B">
            <w:pPr>
              <w:pStyle w:val="table"/>
              <w:tabs>
                <w:tab w:val="clear" w:pos="9072"/>
              </w:tabs>
            </w:pPr>
            <w:r w:rsidRPr="006C46FC">
              <w:t>1 3 1 2 1</w:t>
            </w:r>
          </w:p>
        </w:tc>
        <w:tc>
          <w:tcPr>
            <w:tcW w:w="2623" w:type="dxa"/>
          </w:tcPr>
          <w:p w14:paraId="00775DC2" w14:textId="77777777" w:rsidR="003C5E58" w:rsidRPr="006C46FC" w:rsidRDefault="003C5E58" w:rsidP="0027177B">
            <w:pPr>
              <w:pStyle w:val="table"/>
              <w:tabs>
                <w:tab w:val="clear" w:pos="9072"/>
              </w:tabs>
            </w:pPr>
            <w:r w:rsidRPr="006C46FC">
              <w:t>-1</w:t>
            </w:r>
          </w:p>
        </w:tc>
      </w:tr>
    </w:tbl>
    <w:p w14:paraId="1271FB0A" w14:textId="383D7907" w:rsidR="00E817D9" w:rsidRDefault="00E817D9"/>
    <w:p w14:paraId="2958C9ED" w14:textId="77777777" w:rsidR="00E817D9" w:rsidRDefault="00E817D9">
      <w:pPr>
        <w:spacing w:after="160" w:line="259" w:lineRule="auto"/>
      </w:pPr>
      <w:r>
        <w:br w:type="page"/>
      </w:r>
    </w:p>
    <w:p w14:paraId="346ECDD2" w14:textId="692FC1AA" w:rsidR="00E817D9" w:rsidRPr="0028344D" w:rsidRDefault="002E433D" w:rsidP="0028344D">
      <w:pPr>
        <w:pStyle w:val="Heading1"/>
        <w:rPr>
          <w:rStyle w:val="Strong"/>
        </w:rPr>
      </w:pPr>
      <w:bookmarkStart w:id="8" w:name="_Toc483886139"/>
      <w:r w:rsidRPr="0028344D">
        <w:rPr>
          <w:rStyle w:val="Strong"/>
        </w:rPr>
        <w:lastRenderedPageBreak/>
        <w:t xml:space="preserve">Bài </w:t>
      </w:r>
      <w:r w:rsidR="00FF0186">
        <w:rPr>
          <w:rStyle w:val="Strong"/>
        </w:rPr>
        <w:t>8</w:t>
      </w:r>
      <w:r w:rsidRPr="0028344D">
        <w:rPr>
          <w:rStyle w:val="Strong"/>
        </w:rPr>
        <w:t xml:space="preserve">. </w:t>
      </w:r>
      <w:r w:rsidR="00E817D9" w:rsidRPr="0028344D">
        <w:rPr>
          <w:rStyle w:val="Strong"/>
        </w:rPr>
        <w:t>Taxi</w:t>
      </w:r>
      <w:bookmarkEnd w:id="8"/>
      <w:r w:rsidR="00CD481E" w:rsidRPr="0028344D">
        <w:rPr>
          <w:rStyle w:val="Strong"/>
        </w:rPr>
        <w:tab/>
      </w:r>
      <w:r w:rsidR="00CD481E" w:rsidRPr="0028344D">
        <w:rPr>
          <w:rStyle w:val="Strong"/>
        </w:rPr>
        <w:tab/>
      </w:r>
      <w:r w:rsidR="00CD481E" w:rsidRPr="0028344D">
        <w:rPr>
          <w:rStyle w:val="Strong"/>
        </w:rPr>
        <w:tab/>
      </w:r>
      <w:r w:rsidR="00CD481E" w:rsidRPr="0028344D">
        <w:rPr>
          <w:rStyle w:val="Strong"/>
        </w:rPr>
        <w:tab/>
      </w:r>
      <w:r w:rsidR="00CD481E" w:rsidRPr="0028344D">
        <w:rPr>
          <w:rStyle w:val="Strong"/>
        </w:rPr>
        <w:tab/>
      </w:r>
      <w:r w:rsidR="00CD481E" w:rsidRPr="0028344D">
        <w:rPr>
          <w:rStyle w:val="Strong"/>
        </w:rPr>
        <w:tab/>
      </w:r>
      <w:r w:rsidR="00CD481E" w:rsidRPr="0028344D">
        <w:rPr>
          <w:rStyle w:val="Strong"/>
        </w:rPr>
        <w:tab/>
        <w:t>Tên file: taxi.</w:t>
      </w:r>
      <w:r w:rsidRPr="0028344D">
        <w:rPr>
          <w:rStyle w:val="Strong"/>
        </w:rPr>
        <w:t>*</w:t>
      </w:r>
    </w:p>
    <w:p w14:paraId="19DACC7B" w14:textId="77777777" w:rsidR="00E817D9" w:rsidRPr="006C46FC" w:rsidRDefault="00E817D9" w:rsidP="00E817D9">
      <w:pPr>
        <w:pStyle w:val="noidung"/>
        <w:tabs>
          <w:tab w:val="clear" w:pos="9072"/>
        </w:tabs>
      </w:pPr>
      <w:r w:rsidRPr="006C46FC">
        <w:t xml:space="preserve">Sau buổi học, có </w:t>
      </w:r>
      <w:r w:rsidRPr="006C46FC">
        <w:rPr>
          <w:b/>
          <w:i/>
        </w:rPr>
        <w:t>n</w:t>
      </w:r>
      <w:r w:rsidRPr="006C46FC">
        <w:t xml:space="preserve"> nhóm bạn rủ nhau đến chúc mừng sinh nhật An. Nhóm bạn thứ </w:t>
      </w:r>
      <w:r w:rsidRPr="006C46FC">
        <w:rPr>
          <w:b/>
          <w:i/>
        </w:rPr>
        <w:t>i</w:t>
      </w:r>
      <w:r w:rsidRPr="006C46FC">
        <w:t xml:space="preserve"> có </w:t>
      </w:r>
      <w:r w:rsidRPr="006C46FC">
        <w:rPr>
          <w:b/>
          <w:i/>
        </w:rPr>
        <w:t>a</w:t>
      </w:r>
      <w:r w:rsidRPr="006C46FC">
        <w:rPr>
          <w:b/>
          <w:i/>
          <w:vertAlign w:val="subscript"/>
        </w:rPr>
        <w:t>i</w:t>
      </w:r>
      <w:r w:rsidRPr="006C46FC">
        <w:t xml:space="preserve"> người (1 ≤ </w:t>
      </w:r>
      <w:r w:rsidRPr="006C46FC">
        <w:rPr>
          <w:b/>
          <w:i/>
        </w:rPr>
        <w:t>a</w:t>
      </w:r>
      <w:r w:rsidRPr="006C46FC">
        <w:rPr>
          <w:b/>
          <w:i/>
          <w:vertAlign w:val="subscript"/>
        </w:rPr>
        <w:t>i</w:t>
      </w:r>
      <w:r w:rsidRPr="006C46FC">
        <w:t xml:space="preserve"> ≤ 4). Họ quyết định gọi những chiếc xe taxi để đi. Những chiếc taxi chỉ chở tối đa được 4 khách mà thôi.</w:t>
      </w:r>
    </w:p>
    <w:p w14:paraId="79E34054" w14:textId="77777777" w:rsidR="00E817D9" w:rsidRPr="006C46FC" w:rsidRDefault="00E817D9" w:rsidP="00E817D9">
      <w:pPr>
        <w:pStyle w:val="noidung"/>
        <w:tabs>
          <w:tab w:val="clear" w:pos="9072"/>
        </w:tabs>
      </w:pPr>
      <w:r w:rsidRPr="006C46FC">
        <w:t>Hãy cho biết các nhóm bạn này cần gọi tối thiểu bao nhiêu chiếc taxi, biết rằng những người trong cùng một nhóm luôn đi cùng trên một chiếc taxi, và một chiếc taxi có thể chở nhiều nhóm khác nhau.</w:t>
      </w:r>
    </w:p>
    <w:p w14:paraId="1E27D8D1" w14:textId="77777777" w:rsidR="00E817D9" w:rsidRPr="006C46FC" w:rsidRDefault="00E817D9" w:rsidP="00E817D9">
      <w:pPr>
        <w:pStyle w:val="noidung"/>
        <w:tabs>
          <w:tab w:val="clear" w:pos="9072"/>
        </w:tabs>
      </w:pPr>
      <w:r w:rsidRPr="006C46FC">
        <w:t>Input:</w:t>
      </w:r>
    </w:p>
    <w:p w14:paraId="79B59EF7" w14:textId="77777777" w:rsidR="00E817D9" w:rsidRPr="006C46FC" w:rsidRDefault="00E817D9" w:rsidP="00E817D9">
      <w:pPr>
        <w:pStyle w:val="noidung"/>
        <w:tabs>
          <w:tab w:val="clear" w:pos="9072"/>
        </w:tabs>
      </w:pPr>
      <w:r w:rsidRPr="006C46FC">
        <w:t xml:space="preserve">- Dòng 1: chứa số nguyên dương </w:t>
      </w:r>
      <w:r w:rsidRPr="006C46FC">
        <w:rPr>
          <w:b/>
          <w:i/>
        </w:rPr>
        <w:t>n</w:t>
      </w:r>
      <w:r w:rsidRPr="006C46FC">
        <w:t xml:space="preserve"> (1 ≤ </w:t>
      </w:r>
      <w:r w:rsidRPr="006C46FC">
        <w:rPr>
          <w:b/>
          <w:i/>
        </w:rPr>
        <w:t>n</w:t>
      </w:r>
      <w:r w:rsidRPr="006C46FC">
        <w:t xml:space="preserve"> ≤ 10</w:t>
      </w:r>
      <w:r w:rsidRPr="006C46FC">
        <w:rPr>
          <w:vertAlign w:val="superscript"/>
        </w:rPr>
        <w:t>5</w:t>
      </w:r>
      <w:r w:rsidRPr="006C46FC">
        <w:t>)</w:t>
      </w:r>
    </w:p>
    <w:p w14:paraId="47A07027" w14:textId="77777777" w:rsidR="00E817D9" w:rsidRPr="006C46FC" w:rsidRDefault="00E817D9" w:rsidP="00E817D9">
      <w:pPr>
        <w:pStyle w:val="noidung"/>
        <w:tabs>
          <w:tab w:val="clear" w:pos="9072"/>
        </w:tabs>
      </w:pPr>
      <w:r w:rsidRPr="006C46FC">
        <w:t xml:space="preserve">- Dòng 2: chứa </w:t>
      </w:r>
      <w:r w:rsidRPr="006C46FC">
        <w:rPr>
          <w:b/>
          <w:i/>
        </w:rPr>
        <w:t>n</w:t>
      </w:r>
      <w:r w:rsidRPr="006C46FC">
        <w:t xml:space="preserve"> số nguyên dương </w:t>
      </w:r>
      <w:r w:rsidRPr="006C46FC">
        <w:rPr>
          <w:b/>
          <w:i/>
        </w:rPr>
        <w:t>a</w:t>
      </w:r>
      <w:r w:rsidRPr="006C46FC">
        <w:rPr>
          <w:b/>
          <w:i/>
          <w:vertAlign w:val="subscript"/>
        </w:rPr>
        <w:t>1</w:t>
      </w:r>
      <w:r w:rsidRPr="006C46FC">
        <w:rPr>
          <w:b/>
          <w:i/>
        </w:rPr>
        <w:t>, a</w:t>
      </w:r>
      <w:r w:rsidRPr="006C46FC">
        <w:rPr>
          <w:b/>
          <w:i/>
          <w:vertAlign w:val="subscript"/>
        </w:rPr>
        <w:t>2</w:t>
      </w:r>
      <w:r w:rsidRPr="006C46FC">
        <w:rPr>
          <w:b/>
          <w:i/>
        </w:rPr>
        <w:t>, … a</w:t>
      </w:r>
      <w:r w:rsidRPr="006C46FC">
        <w:rPr>
          <w:b/>
          <w:i/>
          <w:vertAlign w:val="subscript"/>
        </w:rPr>
        <w:t>n</w:t>
      </w:r>
      <w:r w:rsidRPr="006C46FC">
        <w:t xml:space="preserve"> – là số lượng người của mỗi nhóm bạn.</w:t>
      </w:r>
    </w:p>
    <w:p w14:paraId="70FB5CE9" w14:textId="77777777" w:rsidR="00E817D9" w:rsidRPr="006C46FC" w:rsidRDefault="00E817D9" w:rsidP="00E817D9">
      <w:pPr>
        <w:pStyle w:val="noidung"/>
        <w:tabs>
          <w:tab w:val="clear" w:pos="9072"/>
        </w:tabs>
      </w:pPr>
      <w:r w:rsidRPr="006C46FC">
        <w:t>Output</w:t>
      </w:r>
    </w:p>
    <w:p w14:paraId="76284131" w14:textId="77777777" w:rsidR="00E817D9" w:rsidRPr="006C46FC" w:rsidRDefault="00E817D9" w:rsidP="00E817D9">
      <w:pPr>
        <w:pStyle w:val="noidung"/>
        <w:tabs>
          <w:tab w:val="clear" w:pos="9072"/>
        </w:tabs>
      </w:pPr>
      <w:r w:rsidRPr="006C46FC">
        <w:tab/>
        <w:t>- Một số nguyên dương duy nhất là số lượng taxi.</w:t>
      </w:r>
    </w:p>
    <w:p w14:paraId="0159DA08" w14:textId="77777777" w:rsidR="00E817D9" w:rsidRPr="006C46FC" w:rsidRDefault="00E817D9" w:rsidP="00E817D9">
      <w:pPr>
        <w:pStyle w:val="noidung"/>
        <w:tabs>
          <w:tab w:val="clear" w:pos="9072"/>
        </w:tabs>
      </w:pPr>
      <w:r w:rsidRPr="006C46FC">
        <w:t>Ví dụ:</w:t>
      </w:r>
    </w:p>
    <w:tbl>
      <w:tblPr>
        <w:tblStyle w:val="TableGrid"/>
        <w:tblW w:w="0" w:type="auto"/>
        <w:tblInd w:w="2376" w:type="dxa"/>
        <w:tblLook w:val="04A0" w:firstRow="1" w:lastRow="0" w:firstColumn="1" w:lastColumn="0" w:noHBand="0" w:noVBand="1"/>
      </w:tblPr>
      <w:tblGrid>
        <w:gridCol w:w="2410"/>
        <w:gridCol w:w="2410"/>
      </w:tblGrid>
      <w:tr w:rsidR="00E817D9" w:rsidRPr="006C46FC" w14:paraId="6B20790D" w14:textId="77777777" w:rsidTr="0027177B">
        <w:tc>
          <w:tcPr>
            <w:tcW w:w="2410" w:type="dxa"/>
          </w:tcPr>
          <w:p w14:paraId="6F0E27AA" w14:textId="77777777" w:rsidR="00E817D9" w:rsidRPr="006C46FC" w:rsidRDefault="00E817D9" w:rsidP="0027177B">
            <w:pPr>
              <w:pStyle w:val="table"/>
              <w:tabs>
                <w:tab w:val="clear" w:pos="9072"/>
              </w:tabs>
            </w:pPr>
            <w:r w:rsidRPr="006C46FC">
              <w:t>Input</w:t>
            </w:r>
          </w:p>
        </w:tc>
        <w:tc>
          <w:tcPr>
            <w:tcW w:w="2410" w:type="dxa"/>
          </w:tcPr>
          <w:p w14:paraId="0D149EE5" w14:textId="77777777" w:rsidR="00E817D9" w:rsidRPr="006C46FC" w:rsidRDefault="00E817D9" w:rsidP="0027177B">
            <w:pPr>
              <w:pStyle w:val="table"/>
              <w:tabs>
                <w:tab w:val="clear" w:pos="9072"/>
              </w:tabs>
            </w:pPr>
            <w:r w:rsidRPr="006C46FC">
              <w:t>Output</w:t>
            </w:r>
          </w:p>
        </w:tc>
      </w:tr>
      <w:tr w:rsidR="00E817D9" w:rsidRPr="006C46FC" w14:paraId="28C48BF0" w14:textId="77777777" w:rsidTr="0027177B">
        <w:tc>
          <w:tcPr>
            <w:tcW w:w="2410" w:type="dxa"/>
          </w:tcPr>
          <w:p w14:paraId="57D0DAF6" w14:textId="77777777" w:rsidR="00E817D9" w:rsidRPr="006C46FC" w:rsidRDefault="00E817D9" w:rsidP="0027177B">
            <w:pPr>
              <w:pStyle w:val="table"/>
              <w:tabs>
                <w:tab w:val="clear" w:pos="9072"/>
              </w:tabs>
            </w:pPr>
            <w:r w:rsidRPr="006C46FC">
              <w:t>5</w:t>
            </w:r>
          </w:p>
          <w:p w14:paraId="026CF74C" w14:textId="77777777" w:rsidR="00E817D9" w:rsidRPr="006C46FC" w:rsidRDefault="00E817D9" w:rsidP="0027177B">
            <w:pPr>
              <w:pStyle w:val="table"/>
              <w:tabs>
                <w:tab w:val="clear" w:pos="9072"/>
              </w:tabs>
            </w:pPr>
            <w:r w:rsidRPr="006C46FC">
              <w:t>1 2 4 3 3</w:t>
            </w:r>
          </w:p>
        </w:tc>
        <w:tc>
          <w:tcPr>
            <w:tcW w:w="2410" w:type="dxa"/>
          </w:tcPr>
          <w:p w14:paraId="2957CF9D" w14:textId="77777777" w:rsidR="00E817D9" w:rsidRPr="006C46FC" w:rsidRDefault="00E817D9" w:rsidP="0027177B">
            <w:pPr>
              <w:pStyle w:val="table"/>
              <w:tabs>
                <w:tab w:val="clear" w:pos="9072"/>
              </w:tabs>
            </w:pPr>
            <w:r w:rsidRPr="006C46FC">
              <w:t>4</w:t>
            </w:r>
          </w:p>
        </w:tc>
      </w:tr>
      <w:tr w:rsidR="00E817D9" w:rsidRPr="006C46FC" w14:paraId="223B29B6" w14:textId="77777777" w:rsidTr="0027177B">
        <w:tc>
          <w:tcPr>
            <w:tcW w:w="2410" w:type="dxa"/>
          </w:tcPr>
          <w:p w14:paraId="17392EC3" w14:textId="77777777" w:rsidR="00E817D9" w:rsidRPr="006C46FC" w:rsidRDefault="00E817D9" w:rsidP="0027177B">
            <w:pPr>
              <w:pStyle w:val="table"/>
              <w:tabs>
                <w:tab w:val="clear" w:pos="9072"/>
              </w:tabs>
            </w:pPr>
            <w:r w:rsidRPr="006C46FC">
              <w:t>8</w:t>
            </w:r>
          </w:p>
          <w:p w14:paraId="07C3A7A4" w14:textId="77777777" w:rsidR="00E817D9" w:rsidRPr="006C46FC" w:rsidRDefault="00E817D9" w:rsidP="0027177B">
            <w:pPr>
              <w:pStyle w:val="table"/>
              <w:tabs>
                <w:tab w:val="clear" w:pos="9072"/>
              </w:tabs>
            </w:pPr>
            <w:r w:rsidRPr="006C46FC">
              <w:t>2 3 4 4 2 1 3 1</w:t>
            </w:r>
          </w:p>
        </w:tc>
        <w:tc>
          <w:tcPr>
            <w:tcW w:w="2410" w:type="dxa"/>
          </w:tcPr>
          <w:p w14:paraId="7802E5EA" w14:textId="77777777" w:rsidR="00E817D9" w:rsidRPr="006C46FC" w:rsidRDefault="00E817D9" w:rsidP="0027177B">
            <w:pPr>
              <w:pStyle w:val="table"/>
              <w:tabs>
                <w:tab w:val="clear" w:pos="9072"/>
              </w:tabs>
            </w:pPr>
            <w:r w:rsidRPr="006C46FC">
              <w:t>5</w:t>
            </w:r>
          </w:p>
        </w:tc>
      </w:tr>
    </w:tbl>
    <w:p w14:paraId="59D4152E" w14:textId="080AB705" w:rsidR="00435888" w:rsidRDefault="00435888"/>
    <w:p w14:paraId="1E1BE9E0" w14:textId="77777777" w:rsidR="00435888" w:rsidRDefault="00435888">
      <w:pPr>
        <w:spacing w:after="160" w:line="259" w:lineRule="auto"/>
      </w:pPr>
      <w:r>
        <w:br w:type="page"/>
      </w:r>
    </w:p>
    <w:p w14:paraId="2FE7EC8D" w14:textId="024BAD81" w:rsidR="00435888" w:rsidRPr="0028344D" w:rsidRDefault="00435888" w:rsidP="00435888">
      <w:pPr>
        <w:pStyle w:val="Heading1"/>
        <w:rPr>
          <w:rStyle w:val="Strong"/>
          <w:bCs w:val="0"/>
        </w:rPr>
      </w:pPr>
      <w:r w:rsidRPr="0028344D">
        <w:rPr>
          <w:rStyle w:val="Strong"/>
          <w:bCs w:val="0"/>
        </w:rPr>
        <w:lastRenderedPageBreak/>
        <w:t xml:space="preserve">Bài </w:t>
      </w:r>
      <w:r w:rsidR="00FF0186">
        <w:rPr>
          <w:rStyle w:val="Strong"/>
          <w:bCs w:val="0"/>
        </w:rPr>
        <w:t>9</w:t>
      </w:r>
      <w:r w:rsidRPr="0028344D">
        <w:rPr>
          <w:rStyle w:val="Strong"/>
          <w:bCs w:val="0"/>
        </w:rPr>
        <w:t>. CÁC ĐỒNG XU</w:t>
      </w:r>
      <w:r w:rsidRPr="0028344D">
        <w:rPr>
          <w:rStyle w:val="Strong"/>
          <w:bCs w:val="0"/>
        </w:rPr>
        <w:tab/>
      </w:r>
      <w:r w:rsidRPr="0028344D">
        <w:rPr>
          <w:rStyle w:val="Strong"/>
          <w:bCs w:val="0"/>
        </w:rPr>
        <w:tab/>
      </w:r>
      <w:r w:rsidRPr="0028344D">
        <w:rPr>
          <w:rStyle w:val="Strong"/>
          <w:bCs w:val="0"/>
        </w:rPr>
        <w:tab/>
        <w:t>Tên chương trình: COINS.*</w:t>
      </w:r>
    </w:p>
    <w:p w14:paraId="1CEF3807" w14:textId="77777777" w:rsidR="00B9512D" w:rsidRPr="00B9512D" w:rsidRDefault="00B9512D" w:rsidP="00B9512D"/>
    <w:p w14:paraId="6F6A9D35" w14:textId="77777777" w:rsidR="00435888" w:rsidRPr="001470EC" w:rsidRDefault="00435888" w:rsidP="00435888">
      <w:pPr>
        <w:jc w:val="both"/>
        <w:rPr>
          <w:sz w:val="28"/>
          <w:szCs w:val="28"/>
        </w:rPr>
      </w:pPr>
      <w:r w:rsidRPr="001470EC">
        <w:rPr>
          <w:sz w:val="28"/>
          <w:szCs w:val="28"/>
        </w:rPr>
        <w:t xml:space="preserve">Steve ngồi bên cửa sổ rất lâu quan sát lũ quạ. Chúng là loài chim thông minh, rất thích các vật lóng lánh và hay tha những thứ này về tổ. Hôm nay, không biết kiếm được ở đâu, chúng tha về các đồng xu. Có tất cả </w:t>
      </w:r>
      <w:r w:rsidRPr="001470EC">
        <w:rPr>
          <w:rFonts w:ascii="Courier New" w:hAnsi="Courier New" w:cs="Courier New"/>
          <w:b/>
          <w:i/>
          <w:sz w:val="28"/>
          <w:szCs w:val="28"/>
        </w:rPr>
        <w:t>n</w:t>
      </w:r>
      <w:r w:rsidRPr="001470EC">
        <w:rPr>
          <w:sz w:val="28"/>
          <w:szCs w:val="28"/>
        </w:rPr>
        <w:t xml:space="preserve"> con quạ. Con quạ thứ </w:t>
      </w:r>
      <w:r w:rsidRPr="001470EC">
        <w:rPr>
          <w:rFonts w:ascii="Courier New" w:hAnsi="Courier New" w:cs="Courier New"/>
          <w:b/>
          <w:i/>
          <w:sz w:val="28"/>
          <w:szCs w:val="28"/>
        </w:rPr>
        <w:t>i</w:t>
      </w:r>
      <w:r w:rsidRPr="001470EC">
        <w:rPr>
          <w:sz w:val="28"/>
          <w:szCs w:val="28"/>
        </w:rPr>
        <w:t xml:space="preserve"> đã mang về </w:t>
      </w:r>
      <w:r w:rsidRPr="001470EC">
        <w:rPr>
          <w:rFonts w:ascii="Courier New" w:hAnsi="Courier New" w:cs="Courier New"/>
          <w:b/>
          <w:i/>
          <w:sz w:val="28"/>
          <w:szCs w:val="28"/>
        </w:rPr>
        <w:t>a</w:t>
      </w:r>
      <w:r w:rsidRPr="001470EC">
        <w:rPr>
          <w:rFonts w:ascii="Courier New" w:hAnsi="Courier New" w:cs="Courier New"/>
          <w:b/>
          <w:i/>
          <w:sz w:val="28"/>
          <w:szCs w:val="28"/>
          <w:vertAlign w:val="subscript"/>
        </w:rPr>
        <w:t>i</w:t>
      </w:r>
      <w:r w:rsidRPr="001470EC">
        <w:rPr>
          <w:sz w:val="28"/>
          <w:szCs w:val="28"/>
        </w:rPr>
        <w:t xml:space="preserve"> đồng xu. Nhìn vào vị trí của tổ trên cành Steve hiểu rằng nếu có </w:t>
      </w:r>
      <w:r w:rsidRPr="001470EC">
        <w:rPr>
          <w:rFonts w:ascii="Courier New" w:hAnsi="Courier New" w:cs="Courier New"/>
          <w:b/>
          <w:i/>
          <w:sz w:val="28"/>
          <w:szCs w:val="28"/>
        </w:rPr>
        <w:t>b</w:t>
      </w:r>
      <w:r w:rsidRPr="001470EC">
        <w:rPr>
          <w:rFonts w:ascii="Courier New" w:hAnsi="Courier New" w:cs="Courier New"/>
          <w:b/>
          <w:i/>
          <w:sz w:val="28"/>
          <w:szCs w:val="28"/>
          <w:vertAlign w:val="subscript"/>
        </w:rPr>
        <w:t>i</w:t>
      </w:r>
      <w:r w:rsidRPr="001470EC">
        <w:rPr>
          <w:sz w:val="28"/>
          <w:szCs w:val="28"/>
        </w:rPr>
        <w:t xml:space="preserve"> đồng xu thì tổ của quạ thứ </w:t>
      </w:r>
      <w:r w:rsidRPr="001470EC">
        <w:rPr>
          <w:rFonts w:ascii="Courier New" w:hAnsi="Courier New" w:cs="Courier New"/>
          <w:b/>
          <w:i/>
          <w:sz w:val="28"/>
          <w:szCs w:val="28"/>
        </w:rPr>
        <w:t>i</w:t>
      </w:r>
      <w:r w:rsidRPr="001470EC">
        <w:rPr>
          <w:sz w:val="28"/>
          <w:szCs w:val="28"/>
        </w:rPr>
        <w:t xml:space="preserve"> sẽ bị lật, rơi xuống đất và Steve sẽ nhặt được hết xu trong tổ. Steve đang có trong túi </w:t>
      </w:r>
      <w:r w:rsidRPr="001470EC">
        <w:rPr>
          <w:rFonts w:ascii="Courier New" w:hAnsi="Courier New" w:cs="Courier New"/>
          <w:b/>
          <w:i/>
          <w:sz w:val="28"/>
          <w:szCs w:val="28"/>
        </w:rPr>
        <w:t>m</w:t>
      </w:r>
      <w:r w:rsidRPr="001470EC">
        <w:rPr>
          <w:sz w:val="28"/>
          <w:szCs w:val="28"/>
        </w:rPr>
        <w:t xml:space="preserve"> đồng xu và có tài ném đâu trúng đó. Bây giờ chính là lúc cái tài lẻ này phát huy tác dụng.</w:t>
      </w:r>
    </w:p>
    <w:p w14:paraId="681DFF1A" w14:textId="77777777" w:rsidR="00435888" w:rsidRPr="001470EC" w:rsidRDefault="00435888" w:rsidP="00435888">
      <w:pPr>
        <w:jc w:val="both"/>
        <w:rPr>
          <w:sz w:val="28"/>
          <w:szCs w:val="28"/>
        </w:rPr>
      </w:pPr>
      <w:r w:rsidRPr="001470EC">
        <w:rPr>
          <w:b/>
          <w:i/>
          <w:sz w:val="28"/>
          <w:szCs w:val="28"/>
        </w:rPr>
        <w:t>Yêu cầu:</w:t>
      </w:r>
      <w:r w:rsidRPr="001470EC">
        <w:rPr>
          <w:sz w:val="28"/>
          <w:szCs w:val="28"/>
        </w:rPr>
        <w:t xml:space="preserve"> Hãy xác định số tiền tối đa mà Steve sẽ có được.</w:t>
      </w:r>
    </w:p>
    <w:p w14:paraId="61D0643B" w14:textId="77777777" w:rsidR="00435888" w:rsidRPr="001470EC" w:rsidRDefault="00435888" w:rsidP="00435888">
      <w:pPr>
        <w:jc w:val="both"/>
        <w:rPr>
          <w:sz w:val="28"/>
          <w:szCs w:val="28"/>
        </w:rPr>
      </w:pPr>
      <w:r w:rsidRPr="001470EC">
        <w:rPr>
          <w:b/>
          <w:i/>
          <w:sz w:val="28"/>
          <w:szCs w:val="28"/>
        </w:rPr>
        <w:t>Dữ liệu:</w:t>
      </w:r>
      <w:r w:rsidRPr="001470EC">
        <w:rPr>
          <w:sz w:val="28"/>
          <w:szCs w:val="28"/>
        </w:rPr>
        <w:t xml:space="preserve"> Vào từ file văn bản COINS.INP:</w:t>
      </w:r>
    </w:p>
    <w:p w14:paraId="12A218D5" w14:textId="77777777" w:rsidR="00435888" w:rsidRPr="001470EC" w:rsidRDefault="00435888" w:rsidP="00435888">
      <w:pPr>
        <w:pStyle w:val="ListParagraph"/>
        <w:numPr>
          <w:ilvl w:val="0"/>
          <w:numId w:val="7"/>
        </w:numPr>
        <w:spacing w:after="200" w:line="276" w:lineRule="auto"/>
        <w:jc w:val="both"/>
        <w:rPr>
          <w:rFonts w:cs="Times New Roman"/>
          <w:szCs w:val="28"/>
        </w:rPr>
      </w:pPr>
      <w:r w:rsidRPr="001470EC">
        <w:rPr>
          <w:rFonts w:cs="Times New Roman"/>
          <w:szCs w:val="28"/>
        </w:rPr>
        <w:t xml:space="preserve">Dòng đầu tiên chứa 2 số nguyên </w:t>
      </w:r>
      <w:r w:rsidRPr="001470EC">
        <w:rPr>
          <w:rFonts w:ascii="Courier New" w:hAnsi="Courier New" w:cs="Courier New"/>
          <w:b/>
          <w:i/>
          <w:szCs w:val="28"/>
        </w:rPr>
        <w:t>n</w:t>
      </w:r>
      <w:r w:rsidRPr="001470EC">
        <w:rPr>
          <w:rFonts w:cs="Times New Roman"/>
          <w:szCs w:val="28"/>
        </w:rPr>
        <w:t xml:space="preserve"> và </w:t>
      </w:r>
      <w:r w:rsidRPr="001470EC">
        <w:rPr>
          <w:rFonts w:ascii="Courier New" w:hAnsi="Courier New" w:cs="Courier New"/>
          <w:b/>
          <w:i/>
          <w:szCs w:val="28"/>
        </w:rPr>
        <w:t>m</w:t>
      </w:r>
      <w:r w:rsidRPr="001470EC">
        <w:rPr>
          <w:rFonts w:cs="Times New Roman"/>
          <w:szCs w:val="28"/>
        </w:rPr>
        <w:t xml:space="preserve"> (1 ≤ </w:t>
      </w:r>
      <w:r w:rsidRPr="001470EC">
        <w:rPr>
          <w:rFonts w:ascii="Courier New" w:hAnsi="Courier New" w:cs="Courier New"/>
          <w:b/>
          <w:i/>
          <w:szCs w:val="28"/>
        </w:rPr>
        <w:t>n</w:t>
      </w:r>
      <w:r w:rsidRPr="001470EC">
        <w:rPr>
          <w:rFonts w:cs="Times New Roman"/>
          <w:szCs w:val="28"/>
        </w:rPr>
        <w:t xml:space="preserve"> ≤ 1 000, 0 ≤ </w:t>
      </w:r>
      <w:r w:rsidRPr="001470EC">
        <w:rPr>
          <w:rFonts w:ascii="Courier New" w:hAnsi="Courier New" w:cs="Courier New"/>
          <w:b/>
          <w:i/>
          <w:szCs w:val="28"/>
        </w:rPr>
        <w:t>m</w:t>
      </w:r>
      <w:r w:rsidRPr="001470EC">
        <w:rPr>
          <w:rFonts w:cs="Times New Roman"/>
          <w:szCs w:val="28"/>
        </w:rPr>
        <w:t xml:space="preserve"> ≤ 1 000),</w:t>
      </w:r>
    </w:p>
    <w:p w14:paraId="6F9F5E58" w14:textId="77777777" w:rsidR="00435888" w:rsidRPr="001470EC" w:rsidRDefault="00435888" w:rsidP="00435888">
      <w:pPr>
        <w:pStyle w:val="ListParagraph"/>
        <w:numPr>
          <w:ilvl w:val="0"/>
          <w:numId w:val="7"/>
        </w:numPr>
        <w:spacing w:after="200" w:line="276" w:lineRule="auto"/>
        <w:jc w:val="both"/>
        <w:rPr>
          <w:rFonts w:cs="Times New Roman"/>
          <w:szCs w:val="28"/>
        </w:rPr>
      </w:pPr>
      <w:r w:rsidRPr="001470EC">
        <w:rPr>
          <w:rFonts w:cs="Times New Roman"/>
          <w:szCs w:val="28"/>
        </w:rPr>
        <w:t xml:space="preserve">Dòng thứ 2 chứa </w:t>
      </w:r>
      <w:r w:rsidRPr="001470EC">
        <w:rPr>
          <w:rFonts w:ascii="Courier New" w:hAnsi="Courier New" w:cs="Courier New"/>
          <w:b/>
          <w:i/>
          <w:szCs w:val="28"/>
        </w:rPr>
        <w:t>n</w:t>
      </w:r>
      <w:r w:rsidRPr="001470EC">
        <w:rPr>
          <w:rFonts w:cs="Times New Roman"/>
          <w:szCs w:val="28"/>
        </w:rPr>
        <w:t xml:space="preserve"> số </w:t>
      </w:r>
      <w:r w:rsidRPr="001470EC">
        <w:rPr>
          <w:rFonts w:ascii="Courier New" w:hAnsi="Courier New" w:cs="Courier New"/>
          <w:b/>
          <w:i/>
          <w:szCs w:val="28"/>
        </w:rPr>
        <w:t>a</w:t>
      </w:r>
      <w:r w:rsidRPr="001470EC">
        <w:rPr>
          <w:rFonts w:ascii="Courier New" w:hAnsi="Courier New" w:cs="Courier New"/>
          <w:b/>
          <w:i/>
          <w:szCs w:val="28"/>
          <w:vertAlign w:val="subscript"/>
        </w:rPr>
        <w:t>1</w:t>
      </w:r>
      <w:r w:rsidRPr="001470EC">
        <w:rPr>
          <w:rFonts w:cs="Times New Roman"/>
          <w:szCs w:val="28"/>
        </w:rPr>
        <w:t xml:space="preserve">, </w:t>
      </w:r>
      <w:r w:rsidRPr="001470EC">
        <w:rPr>
          <w:rFonts w:ascii="Courier New" w:hAnsi="Courier New" w:cs="Courier New"/>
          <w:b/>
          <w:i/>
          <w:szCs w:val="28"/>
        </w:rPr>
        <w:t>a</w:t>
      </w:r>
      <w:r w:rsidRPr="001470EC">
        <w:rPr>
          <w:rFonts w:ascii="Courier New" w:hAnsi="Courier New" w:cs="Courier New"/>
          <w:b/>
          <w:i/>
          <w:szCs w:val="28"/>
          <w:vertAlign w:val="subscript"/>
        </w:rPr>
        <w:t>2</w:t>
      </w:r>
      <w:r w:rsidRPr="001470EC">
        <w:rPr>
          <w:rFonts w:cs="Times New Roman"/>
          <w:szCs w:val="28"/>
        </w:rPr>
        <w:t xml:space="preserve">, . . ., </w:t>
      </w:r>
      <w:r w:rsidRPr="001470EC">
        <w:rPr>
          <w:rFonts w:ascii="Courier New" w:hAnsi="Courier New" w:cs="Courier New"/>
          <w:b/>
          <w:i/>
          <w:szCs w:val="28"/>
        </w:rPr>
        <w:t>a</w:t>
      </w:r>
      <w:r w:rsidRPr="001470EC">
        <w:rPr>
          <w:rFonts w:ascii="Courier New" w:hAnsi="Courier New" w:cs="Courier New"/>
          <w:b/>
          <w:i/>
          <w:szCs w:val="28"/>
          <w:vertAlign w:val="subscript"/>
        </w:rPr>
        <w:t>n</w:t>
      </w:r>
      <w:r w:rsidRPr="001470EC">
        <w:rPr>
          <w:rFonts w:cs="Times New Roman"/>
          <w:szCs w:val="28"/>
        </w:rPr>
        <w:t xml:space="preserve"> (0 ≤ </w:t>
      </w:r>
      <w:r w:rsidRPr="001470EC">
        <w:rPr>
          <w:rFonts w:ascii="Courier New" w:hAnsi="Courier New" w:cs="Courier New"/>
          <w:b/>
          <w:i/>
          <w:szCs w:val="28"/>
        </w:rPr>
        <w:t>a</w:t>
      </w:r>
      <w:r w:rsidRPr="001470EC">
        <w:rPr>
          <w:rFonts w:ascii="Courier New" w:hAnsi="Courier New" w:cs="Courier New"/>
          <w:b/>
          <w:i/>
          <w:szCs w:val="28"/>
          <w:vertAlign w:val="subscript"/>
        </w:rPr>
        <w:t>i</w:t>
      </w:r>
      <w:r w:rsidRPr="001470EC">
        <w:rPr>
          <w:rFonts w:cs="Times New Roman"/>
          <w:szCs w:val="28"/>
        </w:rPr>
        <w:t xml:space="preserve"> ≤ 1 000, </w:t>
      </w:r>
      <w:r w:rsidRPr="001470EC">
        <w:rPr>
          <w:rFonts w:ascii="Courier New" w:hAnsi="Courier New" w:cs="Courier New"/>
          <w:b/>
          <w:i/>
          <w:szCs w:val="28"/>
        </w:rPr>
        <w:t>i</w:t>
      </w:r>
      <w:r w:rsidRPr="001470EC">
        <w:rPr>
          <w:rFonts w:cs="Times New Roman"/>
          <w:szCs w:val="28"/>
        </w:rPr>
        <w:t xml:space="preserve"> = 1 ÷ </w:t>
      </w:r>
      <w:r w:rsidRPr="001470EC">
        <w:rPr>
          <w:rFonts w:ascii="Courier New" w:hAnsi="Courier New" w:cs="Courier New"/>
          <w:b/>
          <w:i/>
          <w:szCs w:val="28"/>
        </w:rPr>
        <w:t>n</w:t>
      </w:r>
      <w:r w:rsidRPr="001470EC">
        <w:rPr>
          <w:rFonts w:cs="Times New Roman"/>
          <w:szCs w:val="28"/>
        </w:rPr>
        <w:t>),</w:t>
      </w:r>
    </w:p>
    <w:p w14:paraId="4FF3544C" w14:textId="77777777" w:rsidR="00435888" w:rsidRPr="001470EC" w:rsidRDefault="00435888" w:rsidP="00435888">
      <w:pPr>
        <w:pStyle w:val="ListParagraph"/>
        <w:numPr>
          <w:ilvl w:val="0"/>
          <w:numId w:val="7"/>
        </w:numPr>
        <w:spacing w:after="200" w:line="276" w:lineRule="auto"/>
        <w:jc w:val="both"/>
        <w:rPr>
          <w:rFonts w:cs="Times New Roman"/>
          <w:szCs w:val="28"/>
        </w:rPr>
      </w:pPr>
      <w:r w:rsidRPr="001470EC">
        <w:rPr>
          <w:rFonts w:cs="Times New Roman"/>
          <w:szCs w:val="28"/>
        </w:rPr>
        <w:t xml:space="preserve">Dòng thứ 3 chứa </w:t>
      </w:r>
      <w:r w:rsidRPr="001470EC">
        <w:rPr>
          <w:rFonts w:ascii="Courier New" w:hAnsi="Courier New" w:cs="Courier New"/>
          <w:b/>
          <w:i/>
          <w:szCs w:val="28"/>
        </w:rPr>
        <w:t>n</w:t>
      </w:r>
      <w:r w:rsidRPr="001470EC">
        <w:rPr>
          <w:rFonts w:cs="Times New Roman"/>
          <w:szCs w:val="28"/>
        </w:rPr>
        <w:t xml:space="preserve"> số </w:t>
      </w:r>
      <w:r w:rsidRPr="001470EC">
        <w:rPr>
          <w:rFonts w:ascii="Courier New" w:hAnsi="Courier New" w:cs="Courier New"/>
          <w:b/>
          <w:i/>
          <w:szCs w:val="28"/>
        </w:rPr>
        <w:t>b</w:t>
      </w:r>
      <w:r w:rsidRPr="001470EC">
        <w:rPr>
          <w:rFonts w:ascii="Courier New" w:hAnsi="Courier New" w:cs="Courier New"/>
          <w:b/>
          <w:i/>
          <w:szCs w:val="28"/>
          <w:vertAlign w:val="subscript"/>
        </w:rPr>
        <w:t>1</w:t>
      </w:r>
      <w:r w:rsidRPr="001470EC">
        <w:rPr>
          <w:rFonts w:cs="Times New Roman"/>
          <w:szCs w:val="28"/>
        </w:rPr>
        <w:t xml:space="preserve">, </w:t>
      </w:r>
      <w:r w:rsidRPr="001470EC">
        <w:rPr>
          <w:rFonts w:ascii="Courier New" w:hAnsi="Courier New" w:cs="Courier New"/>
          <w:b/>
          <w:i/>
          <w:szCs w:val="28"/>
        </w:rPr>
        <w:t>b</w:t>
      </w:r>
      <w:r w:rsidRPr="001470EC">
        <w:rPr>
          <w:rFonts w:ascii="Courier New" w:hAnsi="Courier New" w:cs="Courier New"/>
          <w:b/>
          <w:i/>
          <w:szCs w:val="28"/>
          <w:vertAlign w:val="subscript"/>
        </w:rPr>
        <w:t>2</w:t>
      </w:r>
      <w:r w:rsidRPr="001470EC">
        <w:rPr>
          <w:rFonts w:cs="Times New Roman"/>
          <w:szCs w:val="28"/>
        </w:rPr>
        <w:t xml:space="preserve">, . . ., </w:t>
      </w:r>
      <w:r w:rsidRPr="001470EC">
        <w:rPr>
          <w:rFonts w:ascii="Courier New" w:hAnsi="Courier New" w:cs="Courier New"/>
          <w:b/>
          <w:i/>
          <w:szCs w:val="28"/>
        </w:rPr>
        <w:t>b</w:t>
      </w:r>
      <w:r w:rsidRPr="001470EC">
        <w:rPr>
          <w:rFonts w:ascii="Courier New" w:hAnsi="Courier New" w:cs="Courier New"/>
          <w:b/>
          <w:i/>
          <w:szCs w:val="28"/>
          <w:vertAlign w:val="subscript"/>
        </w:rPr>
        <w:t>n</w:t>
      </w:r>
      <w:r w:rsidRPr="001470EC">
        <w:rPr>
          <w:rFonts w:cs="Times New Roman"/>
          <w:szCs w:val="28"/>
        </w:rPr>
        <w:t xml:space="preserve"> (</w:t>
      </w:r>
      <w:r w:rsidRPr="001470EC">
        <w:rPr>
          <w:rFonts w:ascii="Courier New" w:hAnsi="Courier New" w:cs="Courier New"/>
          <w:b/>
          <w:i/>
          <w:szCs w:val="28"/>
        </w:rPr>
        <w:t>a</w:t>
      </w:r>
      <w:r w:rsidRPr="001470EC">
        <w:rPr>
          <w:rFonts w:ascii="Courier New" w:hAnsi="Courier New" w:cs="Courier New"/>
          <w:b/>
          <w:i/>
          <w:szCs w:val="28"/>
          <w:vertAlign w:val="subscript"/>
        </w:rPr>
        <w:t>i</w:t>
      </w:r>
      <w:r w:rsidRPr="001470EC">
        <w:rPr>
          <w:rFonts w:cs="Times New Roman"/>
          <w:szCs w:val="28"/>
        </w:rPr>
        <w:t>&lt;</w:t>
      </w:r>
      <w:r w:rsidRPr="001470EC">
        <w:rPr>
          <w:rFonts w:ascii="Courier New" w:hAnsi="Courier New" w:cs="Courier New"/>
          <w:b/>
          <w:i/>
          <w:szCs w:val="28"/>
        </w:rPr>
        <w:t>b</w:t>
      </w:r>
      <w:r w:rsidRPr="001470EC">
        <w:rPr>
          <w:rFonts w:ascii="Courier New" w:hAnsi="Courier New" w:cs="Courier New"/>
          <w:b/>
          <w:i/>
          <w:szCs w:val="28"/>
          <w:vertAlign w:val="subscript"/>
        </w:rPr>
        <w:t>i</w:t>
      </w:r>
      <w:r w:rsidRPr="001470EC">
        <w:rPr>
          <w:rFonts w:cs="Times New Roman"/>
          <w:szCs w:val="28"/>
        </w:rPr>
        <w:t xml:space="preserve"> ≤ 1 000, </w:t>
      </w:r>
      <w:r w:rsidRPr="001470EC">
        <w:rPr>
          <w:rFonts w:ascii="Courier New" w:hAnsi="Courier New" w:cs="Courier New"/>
          <w:b/>
          <w:i/>
          <w:szCs w:val="28"/>
        </w:rPr>
        <w:t>i</w:t>
      </w:r>
      <w:r w:rsidRPr="001470EC">
        <w:rPr>
          <w:rFonts w:cs="Times New Roman"/>
          <w:szCs w:val="28"/>
        </w:rPr>
        <w:t xml:space="preserve"> = 1 ÷ </w:t>
      </w:r>
      <w:r w:rsidRPr="001470EC">
        <w:rPr>
          <w:rFonts w:ascii="Courier New" w:hAnsi="Courier New" w:cs="Courier New"/>
          <w:b/>
          <w:i/>
          <w:szCs w:val="28"/>
        </w:rPr>
        <w:t>n</w:t>
      </w:r>
      <w:r w:rsidRPr="001470EC">
        <w:rPr>
          <w:rFonts w:cs="Times New Roman"/>
          <w:szCs w:val="28"/>
        </w:rPr>
        <w:t>).</w:t>
      </w:r>
    </w:p>
    <w:p w14:paraId="44F5CB0A" w14:textId="77777777" w:rsidR="00435888" w:rsidRPr="001470EC" w:rsidRDefault="00435888" w:rsidP="00435888">
      <w:pPr>
        <w:jc w:val="both"/>
        <w:rPr>
          <w:sz w:val="28"/>
          <w:szCs w:val="28"/>
        </w:rPr>
      </w:pPr>
      <w:r w:rsidRPr="001470EC">
        <w:rPr>
          <w:b/>
          <w:i/>
          <w:sz w:val="28"/>
          <w:szCs w:val="28"/>
        </w:rPr>
        <w:t>Kết quả:</w:t>
      </w:r>
      <w:r w:rsidRPr="001470EC">
        <w:rPr>
          <w:sz w:val="28"/>
          <w:szCs w:val="28"/>
        </w:rPr>
        <w:t xml:space="preserve"> Đưa ra file văn bản COINS.OUT một số nguyên – số tiền tối đa mà Steve sẽ có.</w:t>
      </w:r>
    </w:p>
    <w:p w14:paraId="247B19E6" w14:textId="77777777" w:rsidR="00435888" w:rsidRPr="001470EC" w:rsidRDefault="00435888" w:rsidP="00435888">
      <w:pPr>
        <w:spacing w:before="120" w:after="120"/>
        <w:rPr>
          <w:b/>
          <w:i/>
          <w:sz w:val="28"/>
          <w:szCs w:val="28"/>
        </w:rPr>
      </w:pPr>
      <w:r w:rsidRPr="001470EC">
        <w:rPr>
          <w:b/>
          <w:i/>
          <w:sz w:val="28"/>
          <w:szCs w:val="28"/>
        </w:rPr>
        <w:t>Ví dụ:</w:t>
      </w:r>
    </w:p>
    <w:tbl>
      <w:tblPr>
        <w:tblStyle w:val="TableGrid"/>
        <w:tblW w:w="0" w:type="auto"/>
        <w:tblInd w:w="2268" w:type="dxa"/>
        <w:tblLook w:val="04A0" w:firstRow="1" w:lastRow="0" w:firstColumn="1" w:lastColumn="0" w:noHBand="0" w:noVBand="1"/>
      </w:tblPr>
      <w:tblGrid>
        <w:gridCol w:w="2160"/>
        <w:gridCol w:w="900"/>
        <w:gridCol w:w="1890"/>
      </w:tblGrid>
      <w:tr w:rsidR="00435888" w14:paraId="113BF47F" w14:textId="77777777" w:rsidTr="0027177B">
        <w:tc>
          <w:tcPr>
            <w:tcW w:w="2160" w:type="dxa"/>
            <w:shd w:val="clear" w:color="auto" w:fill="D9D9D9" w:themeFill="background1" w:themeFillShade="D9"/>
          </w:tcPr>
          <w:p w14:paraId="219D492D" w14:textId="77777777" w:rsidR="00435888" w:rsidRPr="0021442E" w:rsidRDefault="00435888" w:rsidP="0027177B">
            <w:pPr>
              <w:spacing w:after="120"/>
              <w:jc w:val="center"/>
              <w:rPr>
                <w:rFonts w:ascii="Times New Roman" w:hAnsi="Times New Roman" w:cs="Times New Roman"/>
              </w:rPr>
            </w:pPr>
            <w:r>
              <w:rPr>
                <w:rFonts w:ascii="Times New Roman" w:hAnsi="Times New Roman" w:cs="Times New Roman"/>
              </w:rPr>
              <w:t>COINS</w:t>
            </w:r>
            <w:r w:rsidRPr="0021442E">
              <w:rPr>
                <w:rFonts w:ascii="Times New Roman" w:hAnsi="Times New Roman" w:cs="Times New Roman"/>
              </w:rPr>
              <w:t>.</w:t>
            </w:r>
            <w:r w:rsidRPr="00006314">
              <w:rPr>
                <w:rFonts w:ascii="Times New Roman" w:hAnsi="Times New Roman" w:cs="Times New Roman"/>
              </w:rPr>
              <w:t>INP</w:t>
            </w:r>
          </w:p>
        </w:tc>
        <w:tc>
          <w:tcPr>
            <w:tcW w:w="900" w:type="dxa"/>
            <w:tcBorders>
              <w:top w:val="nil"/>
              <w:bottom w:val="nil"/>
            </w:tcBorders>
          </w:tcPr>
          <w:p w14:paraId="2A0CF4CD" w14:textId="77777777" w:rsidR="00435888" w:rsidRDefault="00435888" w:rsidP="0027177B">
            <w:pPr>
              <w:spacing w:after="120"/>
              <w:jc w:val="center"/>
              <w:rPr>
                <w:rFonts w:ascii="Times New Roman" w:hAnsi="Times New Roman" w:cs="Times New Roman"/>
              </w:rPr>
            </w:pPr>
          </w:p>
        </w:tc>
        <w:tc>
          <w:tcPr>
            <w:tcW w:w="1890" w:type="dxa"/>
            <w:shd w:val="clear" w:color="auto" w:fill="D9D9D9" w:themeFill="background1" w:themeFillShade="D9"/>
          </w:tcPr>
          <w:p w14:paraId="4E1831D1" w14:textId="77777777" w:rsidR="00435888" w:rsidRDefault="00435888" w:rsidP="0027177B">
            <w:pPr>
              <w:spacing w:after="120"/>
              <w:jc w:val="center"/>
              <w:rPr>
                <w:rFonts w:ascii="Times New Roman" w:hAnsi="Times New Roman" w:cs="Times New Roman"/>
              </w:rPr>
            </w:pPr>
            <w:r>
              <w:rPr>
                <w:rFonts w:ascii="Times New Roman" w:hAnsi="Times New Roman" w:cs="Times New Roman"/>
              </w:rPr>
              <w:t>COINS.OUT</w:t>
            </w:r>
          </w:p>
        </w:tc>
      </w:tr>
      <w:tr w:rsidR="00435888" w:rsidRPr="00850C7C" w14:paraId="1B02CA96" w14:textId="77777777" w:rsidTr="0027177B">
        <w:tc>
          <w:tcPr>
            <w:tcW w:w="2160" w:type="dxa"/>
            <w:vMerge w:val="restart"/>
            <w:shd w:val="clear" w:color="auto" w:fill="D9D9D9" w:themeFill="background1" w:themeFillShade="D9"/>
          </w:tcPr>
          <w:p w14:paraId="441F703F" w14:textId="77777777" w:rsidR="00435888" w:rsidRPr="00850C7C" w:rsidRDefault="00435888" w:rsidP="0027177B">
            <w:pPr>
              <w:autoSpaceDE w:val="0"/>
              <w:autoSpaceDN w:val="0"/>
              <w:adjustRightInd w:val="0"/>
              <w:rPr>
                <w:rFonts w:ascii="Courier New" w:hAnsi="Courier New" w:cs="Courier New"/>
                <w:b/>
              </w:rPr>
            </w:pPr>
            <w:r w:rsidRPr="00850C7C">
              <w:rPr>
                <w:rFonts w:ascii="Courier New" w:hAnsi="Courier New" w:cs="Courier New"/>
                <w:b/>
              </w:rPr>
              <w:t>2 3</w:t>
            </w:r>
          </w:p>
          <w:p w14:paraId="0521FF00" w14:textId="77777777" w:rsidR="00435888" w:rsidRPr="00850C7C" w:rsidRDefault="00435888" w:rsidP="0027177B">
            <w:pPr>
              <w:autoSpaceDE w:val="0"/>
              <w:autoSpaceDN w:val="0"/>
              <w:adjustRightInd w:val="0"/>
              <w:rPr>
                <w:rFonts w:ascii="Courier New" w:hAnsi="Courier New" w:cs="Courier New"/>
                <w:b/>
              </w:rPr>
            </w:pPr>
            <w:r w:rsidRPr="00850C7C">
              <w:rPr>
                <w:rFonts w:ascii="Courier New" w:hAnsi="Courier New" w:cs="Courier New"/>
                <w:b/>
              </w:rPr>
              <w:t>1 2</w:t>
            </w:r>
          </w:p>
          <w:p w14:paraId="04405BE0" w14:textId="77777777" w:rsidR="00435888" w:rsidRPr="00850C7C" w:rsidRDefault="00435888" w:rsidP="0027177B">
            <w:pPr>
              <w:pStyle w:val="ProblemExample"/>
              <w:rPr>
                <w:rFonts w:cs="Courier New"/>
                <w:b/>
                <w:sz w:val="24"/>
              </w:rPr>
            </w:pPr>
            <w:r w:rsidRPr="00850C7C">
              <w:rPr>
                <w:rFonts w:cs="Courier New"/>
                <w:b/>
                <w:sz w:val="24"/>
              </w:rPr>
              <w:t>4 6</w:t>
            </w:r>
          </w:p>
        </w:tc>
        <w:tc>
          <w:tcPr>
            <w:tcW w:w="900" w:type="dxa"/>
            <w:tcBorders>
              <w:top w:val="nil"/>
              <w:bottom w:val="nil"/>
            </w:tcBorders>
          </w:tcPr>
          <w:p w14:paraId="34114EAF" w14:textId="77777777" w:rsidR="00435888" w:rsidRPr="00850C7C" w:rsidRDefault="00435888" w:rsidP="0027177B">
            <w:pPr>
              <w:rPr>
                <w:rFonts w:ascii="Courier New" w:hAnsi="Courier New" w:cs="Courier New"/>
                <w:b/>
              </w:rPr>
            </w:pPr>
          </w:p>
        </w:tc>
        <w:tc>
          <w:tcPr>
            <w:tcW w:w="1890" w:type="dxa"/>
            <w:tcBorders>
              <w:bottom w:val="single" w:sz="4" w:space="0" w:color="000000" w:themeColor="text1"/>
            </w:tcBorders>
            <w:shd w:val="clear" w:color="auto" w:fill="D9D9D9" w:themeFill="background1" w:themeFillShade="D9"/>
          </w:tcPr>
          <w:p w14:paraId="17044CCB" w14:textId="77777777" w:rsidR="00435888" w:rsidRPr="00850C7C" w:rsidRDefault="00435888" w:rsidP="0027177B">
            <w:pPr>
              <w:pStyle w:val="ProblemExample"/>
              <w:snapToGrid w:val="0"/>
              <w:rPr>
                <w:rFonts w:cs="Courier New"/>
                <w:b/>
                <w:sz w:val="24"/>
              </w:rPr>
            </w:pPr>
            <w:r w:rsidRPr="00850C7C">
              <w:rPr>
                <w:rFonts w:cs="Courier New"/>
                <w:b/>
                <w:sz w:val="24"/>
              </w:rPr>
              <w:t>6</w:t>
            </w:r>
          </w:p>
        </w:tc>
      </w:tr>
    </w:tbl>
    <w:p w14:paraId="50A293BE" w14:textId="450CDC7A" w:rsidR="00ED44F6" w:rsidRDefault="00ED44F6"/>
    <w:p w14:paraId="19731A60" w14:textId="77777777" w:rsidR="00ED44F6" w:rsidRDefault="00ED44F6">
      <w:pPr>
        <w:spacing w:after="160" w:line="259" w:lineRule="auto"/>
      </w:pPr>
      <w:r>
        <w:br w:type="page"/>
      </w:r>
    </w:p>
    <w:p w14:paraId="6FC7977C" w14:textId="30CE74EC" w:rsidR="00ED44F6" w:rsidRPr="0028344D" w:rsidRDefault="00ED44F6" w:rsidP="0028344D">
      <w:pPr>
        <w:pStyle w:val="Heading1"/>
        <w:rPr>
          <w:rStyle w:val="Strong"/>
        </w:rPr>
      </w:pPr>
      <w:r w:rsidRPr="0028344D">
        <w:rPr>
          <w:rStyle w:val="Strong"/>
        </w:rPr>
        <w:lastRenderedPageBreak/>
        <w:t xml:space="preserve">Bài </w:t>
      </w:r>
      <w:r w:rsidR="00FF0186">
        <w:rPr>
          <w:rStyle w:val="Strong"/>
        </w:rPr>
        <w:t>10</w:t>
      </w:r>
      <w:r w:rsidRPr="0028344D">
        <w:rPr>
          <w:rStyle w:val="Strong"/>
        </w:rPr>
        <w:t>. NỐI ĐIỂM ĐEN TRẮNG</w:t>
      </w:r>
      <w:r w:rsidRPr="0028344D">
        <w:rPr>
          <w:rStyle w:val="Strong"/>
        </w:rPr>
        <w:tab/>
      </w:r>
      <w:r w:rsidRPr="0028344D">
        <w:rPr>
          <w:rStyle w:val="Strong"/>
        </w:rPr>
        <w:tab/>
      </w:r>
      <w:r w:rsidRPr="0028344D">
        <w:rPr>
          <w:rStyle w:val="Strong"/>
        </w:rPr>
        <w:tab/>
        <w:t>Tên file: bwpoints.*</w:t>
      </w:r>
    </w:p>
    <w:p w14:paraId="56B9ABC4" w14:textId="77777777" w:rsidR="0028344D" w:rsidRDefault="0028344D" w:rsidP="00ED44F6">
      <w:pPr>
        <w:jc w:val="both"/>
        <w:rPr>
          <w:sz w:val="28"/>
          <w:szCs w:val="28"/>
        </w:rPr>
      </w:pPr>
    </w:p>
    <w:p w14:paraId="570B5C3E" w14:textId="4FF3CAD8" w:rsidR="00ED44F6" w:rsidRPr="00C0377A" w:rsidRDefault="00ED44F6" w:rsidP="00ED44F6">
      <w:pPr>
        <w:jc w:val="both"/>
        <w:rPr>
          <w:sz w:val="28"/>
          <w:szCs w:val="28"/>
        </w:rPr>
      </w:pPr>
      <w:r w:rsidRPr="00C0377A">
        <w:rPr>
          <w:sz w:val="28"/>
          <w:szCs w:val="28"/>
        </w:rPr>
        <w:t xml:space="preserve">Trên trục số thực cho n điểm đen và n điểm trắng hoàn toàn phân biệt. Các điểm đen có tọa độ nguyên </w:t>
      </w:r>
      <w:r w:rsidRPr="00C0377A">
        <w:rPr>
          <w:i/>
          <w:sz w:val="28"/>
          <w:szCs w:val="28"/>
        </w:rPr>
        <w:t>a</w:t>
      </w:r>
      <w:r w:rsidRPr="00C0377A">
        <w:rPr>
          <w:i/>
          <w:sz w:val="28"/>
          <w:szCs w:val="28"/>
          <w:vertAlign w:val="subscript"/>
        </w:rPr>
        <w:t>1</w:t>
      </w:r>
      <w:r w:rsidRPr="00C0377A">
        <w:rPr>
          <w:i/>
          <w:sz w:val="28"/>
          <w:szCs w:val="28"/>
        </w:rPr>
        <w:t>, a</w:t>
      </w:r>
      <w:r w:rsidRPr="00C0377A">
        <w:rPr>
          <w:i/>
          <w:sz w:val="28"/>
          <w:szCs w:val="28"/>
          <w:vertAlign w:val="subscript"/>
        </w:rPr>
        <w:t>2</w:t>
      </w:r>
      <w:r w:rsidRPr="00C0377A">
        <w:rPr>
          <w:i/>
          <w:sz w:val="28"/>
          <w:szCs w:val="28"/>
        </w:rPr>
        <w:t>, …, a</w:t>
      </w:r>
      <w:r w:rsidRPr="00C0377A">
        <w:rPr>
          <w:i/>
          <w:sz w:val="28"/>
          <w:szCs w:val="28"/>
          <w:vertAlign w:val="subscript"/>
        </w:rPr>
        <w:t>n</w:t>
      </w:r>
      <w:r w:rsidRPr="00C0377A">
        <w:rPr>
          <w:sz w:val="28"/>
          <w:szCs w:val="28"/>
        </w:rPr>
        <w:t xml:space="preserve"> còn các điểm trắng có tọa độ nguyên </w:t>
      </w:r>
      <w:r w:rsidRPr="00C0377A">
        <w:rPr>
          <w:i/>
          <w:sz w:val="28"/>
          <w:szCs w:val="28"/>
        </w:rPr>
        <w:t>b</w:t>
      </w:r>
      <w:r w:rsidRPr="00C0377A">
        <w:rPr>
          <w:i/>
          <w:sz w:val="28"/>
          <w:szCs w:val="28"/>
          <w:vertAlign w:val="subscript"/>
        </w:rPr>
        <w:t>1</w:t>
      </w:r>
      <w:r w:rsidRPr="00C0377A">
        <w:rPr>
          <w:i/>
          <w:sz w:val="28"/>
          <w:szCs w:val="28"/>
        </w:rPr>
        <w:t>, b</w:t>
      </w:r>
      <w:r w:rsidRPr="00C0377A">
        <w:rPr>
          <w:i/>
          <w:sz w:val="28"/>
          <w:szCs w:val="28"/>
          <w:vertAlign w:val="subscript"/>
        </w:rPr>
        <w:t>2</w:t>
      </w:r>
      <w:r w:rsidRPr="00C0377A">
        <w:rPr>
          <w:i/>
          <w:sz w:val="28"/>
          <w:szCs w:val="28"/>
        </w:rPr>
        <w:t>, …, b</w:t>
      </w:r>
      <w:r w:rsidRPr="00C0377A">
        <w:rPr>
          <w:i/>
          <w:sz w:val="28"/>
          <w:szCs w:val="28"/>
          <w:vertAlign w:val="subscript"/>
        </w:rPr>
        <w:t>n</w:t>
      </w:r>
      <w:r w:rsidRPr="00C0377A">
        <w:rPr>
          <w:sz w:val="28"/>
          <w:szCs w:val="28"/>
        </w:rPr>
        <w:t xml:space="preserve">. Người ta muốn chọn ra k điểm đen và k điểm trắng để nối mỗi một điểm đen với một điểm trắng sao cho </w:t>
      </w:r>
      <w:r w:rsidRPr="00C0377A">
        <w:rPr>
          <w:i/>
          <w:sz w:val="28"/>
          <w:szCs w:val="28"/>
        </w:rPr>
        <w:t>k</w:t>
      </w:r>
      <w:r w:rsidRPr="00C0377A">
        <w:rPr>
          <w:sz w:val="28"/>
          <w:szCs w:val="28"/>
        </w:rPr>
        <w:t xml:space="preserve"> đoạn thẳng tạo được đôi một không có điểm chung.</w:t>
      </w:r>
    </w:p>
    <w:p w14:paraId="69DE9B73" w14:textId="77777777" w:rsidR="00ED44F6" w:rsidRPr="00C0377A" w:rsidRDefault="00ED44F6" w:rsidP="00ED44F6">
      <w:pPr>
        <w:spacing w:before="240"/>
        <w:jc w:val="both"/>
        <w:rPr>
          <w:sz w:val="28"/>
          <w:szCs w:val="28"/>
        </w:rPr>
      </w:pPr>
      <w:r w:rsidRPr="00C0377A">
        <w:rPr>
          <w:b/>
          <w:bCs/>
          <w:sz w:val="28"/>
          <w:szCs w:val="28"/>
        </w:rPr>
        <w:t>Yêu cầu:</w:t>
      </w:r>
      <w:r w:rsidRPr="00C0377A">
        <w:rPr>
          <w:sz w:val="28"/>
          <w:szCs w:val="28"/>
        </w:rPr>
        <w:t xml:space="preserve"> Cho tọa độ của n điểm đen </w:t>
      </w:r>
      <w:r w:rsidRPr="00C0377A">
        <w:rPr>
          <w:i/>
          <w:sz w:val="28"/>
          <w:szCs w:val="28"/>
        </w:rPr>
        <w:t>a</w:t>
      </w:r>
      <w:r w:rsidRPr="00C0377A">
        <w:rPr>
          <w:i/>
          <w:sz w:val="28"/>
          <w:szCs w:val="28"/>
          <w:vertAlign w:val="subscript"/>
        </w:rPr>
        <w:t>1</w:t>
      </w:r>
      <w:r w:rsidRPr="00C0377A">
        <w:rPr>
          <w:i/>
          <w:sz w:val="28"/>
          <w:szCs w:val="28"/>
        </w:rPr>
        <w:t>, a</w:t>
      </w:r>
      <w:r w:rsidRPr="00C0377A">
        <w:rPr>
          <w:i/>
          <w:sz w:val="28"/>
          <w:szCs w:val="28"/>
          <w:vertAlign w:val="subscript"/>
        </w:rPr>
        <w:t>2</w:t>
      </w:r>
      <w:r w:rsidRPr="00C0377A">
        <w:rPr>
          <w:i/>
          <w:sz w:val="28"/>
          <w:szCs w:val="28"/>
        </w:rPr>
        <w:t>, …, a</w:t>
      </w:r>
      <w:r w:rsidRPr="00C0377A">
        <w:rPr>
          <w:i/>
          <w:sz w:val="28"/>
          <w:szCs w:val="28"/>
          <w:vertAlign w:val="subscript"/>
        </w:rPr>
        <w:t>n</w:t>
      </w:r>
      <w:r w:rsidRPr="00C0377A">
        <w:rPr>
          <w:sz w:val="28"/>
          <w:szCs w:val="28"/>
        </w:rPr>
        <w:t xml:space="preserve"> và tọa độ của điểm trắng </w:t>
      </w:r>
      <w:r w:rsidRPr="00C0377A">
        <w:rPr>
          <w:i/>
          <w:sz w:val="28"/>
          <w:szCs w:val="28"/>
        </w:rPr>
        <w:t>b</w:t>
      </w:r>
      <w:r w:rsidRPr="00C0377A">
        <w:rPr>
          <w:i/>
          <w:sz w:val="28"/>
          <w:szCs w:val="28"/>
          <w:vertAlign w:val="subscript"/>
        </w:rPr>
        <w:t>1</w:t>
      </w:r>
      <w:r w:rsidRPr="00C0377A">
        <w:rPr>
          <w:i/>
          <w:sz w:val="28"/>
          <w:szCs w:val="28"/>
        </w:rPr>
        <w:t>, b</w:t>
      </w:r>
      <w:r w:rsidRPr="00C0377A">
        <w:rPr>
          <w:i/>
          <w:sz w:val="28"/>
          <w:szCs w:val="28"/>
          <w:vertAlign w:val="subscript"/>
        </w:rPr>
        <w:t>2</w:t>
      </w:r>
      <w:r w:rsidRPr="00C0377A">
        <w:rPr>
          <w:i/>
          <w:sz w:val="28"/>
          <w:szCs w:val="28"/>
        </w:rPr>
        <w:t>, …, b</w:t>
      </w:r>
      <w:r w:rsidRPr="00C0377A">
        <w:rPr>
          <w:i/>
          <w:sz w:val="28"/>
          <w:szCs w:val="28"/>
          <w:vertAlign w:val="subscript"/>
        </w:rPr>
        <w:t>n</w:t>
      </w:r>
      <w:r w:rsidRPr="00C0377A">
        <w:rPr>
          <w:sz w:val="28"/>
          <w:szCs w:val="28"/>
        </w:rPr>
        <w:t>. Hãy tìm giá trị k lớn nhất thỏa mãn yêu cầu trên.</w:t>
      </w:r>
    </w:p>
    <w:p w14:paraId="1BFE7E52" w14:textId="4A62ECCE" w:rsidR="00ED44F6" w:rsidRPr="00C0377A" w:rsidRDefault="00ED44F6" w:rsidP="00ED44F6">
      <w:pPr>
        <w:spacing w:before="240"/>
        <w:rPr>
          <w:sz w:val="28"/>
          <w:szCs w:val="28"/>
        </w:rPr>
      </w:pPr>
      <w:r w:rsidRPr="00C0377A">
        <w:rPr>
          <w:b/>
          <w:bCs/>
          <w:sz w:val="28"/>
          <w:szCs w:val="28"/>
        </w:rPr>
        <w:t>Dữ liệu: bwpoints.inp</w:t>
      </w:r>
    </w:p>
    <w:p w14:paraId="0D40C6B7" w14:textId="77777777" w:rsidR="00ED44F6" w:rsidRPr="00C0377A" w:rsidRDefault="00ED44F6" w:rsidP="00ED44F6">
      <w:pPr>
        <w:numPr>
          <w:ilvl w:val="0"/>
          <w:numId w:val="8"/>
        </w:numPr>
        <w:spacing w:line="276" w:lineRule="auto"/>
        <w:rPr>
          <w:sz w:val="28"/>
          <w:szCs w:val="28"/>
        </w:rPr>
      </w:pPr>
      <w:r w:rsidRPr="00C0377A">
        <w:rPr>
          <w:sz w:val="28"/>
          <w:szCs w:val="28"/>
        </w:rPr>
        <w:t>Dòng thứ nhất chứa số nguyên dương n (n &lt;= 10</w:t>
      </w:r>
      <w:r w:rsidRPr="00C0377A">
        <w:rPr>
          <w:sz w:val="28"/>
          <w:szCs w:val="28"/>
          <w:vertAlign w:val="superscript"/>
        </w:rPr>
        <w:t>5</w:t>
      </w:r>
      <w:r w:rsidRPr="00C0377A">
        <w:rPr>
          <w:sz w:val="28"/>
          <w:szCs w:val="28"/>
        </w:rPr>
        <w:t xml:space="preserve">).   </w:t>
      </w:r>
    </w:p>
    <w:p w14:paraId="0914136E" w14:textId="77777777" w:rsidR="00ED44F6" w:rsidRPr="00C0377A" w:rsidRDefault="00ED44F6" w:rsidP="00ED44F6">
      <w:pPr>
        <w:numPr>
          <w:ilvl w:val="0"/>
          <w:numId w:val="8"/>
        </w:numPr>
        <w:spacing w:line="276" w:lineRule="auto"/>
        <w:rPr>
          <w:sz w:val="28"/>
          <w:szCs w:val="28"/>
        </w:rPr>
      </w:pPr>
      <w:r w:rsidRPr="00C0377A">
        <w:rPr>
          <w:sz w:val="28"/>
          <w:szCs w:val="28"/>
        </w:rPr>
        <w:t xml:space="preserve">Dòng thứ hai chứa các số </w:t>
      </w:r>
      <w:r w:rsidRPr="00C0377A">
        <w:rPr>
          <w:i/>
          <w:sz w:val="28"/>
          <w:szCs w:val="28"/>
        </w:rPr>
        <w:t>a</w:t>
      </w:r>
      <w:r w:rsidRPr="00C0377A">
        <w:rPr>
          <w:i/>
          <w:sz w:val="28"/>
          <w:szCs w:val="28"/>
          <w:vertAlign w:val="subscript"/>
        </w:rPr>
        <w:t>1</w:t>
      </w:r>
      <w:r w:rsidRPr="00C0377A">
        <w:rPr>
          <w:i/>
          <w:sz w:val="28"/>
          <w:szCs w:val="28"/>
        </w:rPr>
        <w:t>, a</w:t>
      </w:r>
      <w:r w:rsidRPr="00C0377A">
        <w:rPr>
          <w:i/>
          <w:sz w:val="28"/>
          <w:szCs w:val="28"/>
          <w:vertAlign w:val="subscript"/>
        </w:rPr>
        <w:t>2</w:t>
      </w:r>
      <w:r w:rsidRPr="00C0377A">
        <w:rPr>
          <w:i/>
          <w:sz w:val="28"/>
          <w:szCs w:val="28"/>
        </w:rPr>
        <w:t>, …, a</w:t>
      </w:r>
      <w:r w:rsidRPr="00C0377A">
        <w:rPr>
          <w:i/>
          <w:sz w:val="28"/>
          <w:szCs w:val="28"/>
          <w:vertAlign w:val="subscript"/>
        </w:rPr>
        <w:t>n</w:t>
      </w:r>
      <w:r w:rsidRPr="00C0377A">
        <w:rPr>
          <w:sz w:val="28"/>
          <w:szCs w:val="28"/>
        </w:rPr>
        <w:t xml:space="preserve"> (|ai| &lt;= 10</w:t>
      </w:r>
      <w:r w:rsidRPr="00C0377A">
        <w:rPr>
          <w:sz w:val="28"/>
          <w:szCs w:val="28"/>
          <w:vertAlign w:val="superscript"/>
        </w:rPr>
        <w:t>9</w:t>
      </w:r>
      <w:r w:rsidRPr="00C0377A">
        <w:rPr>
          <w:sz w:val="28"/>
          <w:szCs w:val="28"/>
        </w:rPr>
        <w:t>, i = 1, 2,…, n)</w:t>
      </w:r>
    </w:p>
    <w:p w14:paraId="623A183C" w14:textId="77777777" w:rsidR="00ED44F6" w:rsidRPr="00C0377A" w:rsidRDefault="00ED44F6" w:rsidP="00ED44F6">
      <w:pPr>
        <w:numPr>
          <w:ilvl w:val="0"/>
          <w:numId w:val="8"/>
        </w:numPr>
        <w:spacing w:line="276" w:lineRule="auto"/>
        <w:rPr>
          <w:sz w:val="28"/>
          <w:szCs w:val="28"/>
        </w:rPr>
      </w:pPr>
      <w:r w:rsidRPr="00C0377A">
        <w:rPr>
          <w:sz w:val="28"/>
          <w:szCs w:val="28"/>
        </w:rPr>
        <w:t xml:space="preserve">Dòng thứ ba chứa các số </w:t>
      </w:r>
      <w:r w:rsidRPr="00C0377A">
        <w:rPr>
          <w:i/>
          <w:sz w:val="28"/>
          <w:szCs w:val="28"/>
        </w:rPr>
        <w:t>b</w:t>
      </w:r>
      <w:r w:rsidRPr="00C0377A">
        <w:rPr>
          <w:i/>
          <w:sz w:val="28"/>
          <w:szCs w:val="28"/>
          <w:vertAlign w:val="subscript"/>
        </w:rPr>
        <w:t>1</w:t>
      </w:r>
      <w:r w:rsidRPr="00C0377A">
        <w:rPr>
          <w:i/>
          <w:sz w:val="28"/>
          <w:szCs w:val="28"/>
        </w:rPr>
        <w:t>, b</w:t>
      </w:r>
      <w:r w:rsidRPr="00C0377A">
        <w:rPr>
          <w:i/>
          <w:sz w:val="28"/>
          <w:szCs w:val="28"/>
          <w:vertAlign w:val="subscript"/>
        </w:rPr>
        <w:t>2</w:t>
      </w:r>
      <w:r w:rsidRPr="00C0377A">
        <w:rPr>
          <w:i/>
          <w:sz w:val="28"/>
          <w:szCs w:val="28"/>
        </w:rPr>
        <w:t>, …, b</w:t>
      </w:r>
      <w:r w:rsidRPr="00C0377A">
        <w:rPr>
          <w:i/>
          <w:sz w:val="28"/>
          <w:szCs w:val="28"/>
          <w:vertAlign w:val="subscript"/>
        </w:rPr>
        <w:t>n</w:t>
      </w:r>
      <w:r w:rsidRPr="00C0377A">
        <w:rPr>
          <w:sz w:val="28"/>
          <w:szCs w:val="28"/>
        </w:rPr>
        <w:t xml:space="preserve"> (|bi| &lt;= 10</w:t>
      </w:r>
      <w:r w:rsidRPr="00C0377A">
        <w:rPr>
          <w:sz w:val="28"/>
          <w:szCs w:val="28"/>
          <w:vertAlign w:val="superscript"/>
        </w:rPr>
        <w:t>9</w:t>
      </w:r>
      <w:r w:rsidRPr="00C0377A">
        <w:rPr>
          <w:sz w:val="28"/>
          <w:szCs w:val="28"/>
        </w:rPr>
        <w:t>, i = 1, 2,…, n)</w:t>
      </w:r>
    </w:p>
    <w:p w14:paraId="69C09541" w14:textId="77777777" w:rsidR="00ED44F6" w:rsidRPr="00C0377A" w:rsidRDefault="00ED44F6" w:rsidP="00ED44F6">
      <w:pPr>
        <w:rPr>
          <w:sz w:val="28"/>
          <w:szCs w:val="28"/>
        </w:rPr>
      </w:pPr>
      <w:r w:rsidRPr="00C0377A">
        <w:rPr>
          <w:sz w:val="28"/>
          <w:szCs w:val="28"/>
        </w:rPr>
        <w:t>      Các số trên cùng một dòng được ghi cách nhau ít nhất một dấu cách.</w:t>
      </w:r>
    </w:p>
    <w:p w14:paraId="7DDAC483" w14:textId="7B9577E6" w:rsidR="00ED44F6" w:rsidRPr="00C0377A" w:rsidRDefault="00ED44F6" w:rsidP="00ED44F6">
      <w:pPr>
        <w:spacing w:before="240"/>
        <w:rPr>
          <w:sz w:val="28"/>
          <w:szCs w:val="28"/>
        </w:rPr>
      </w:pPr>
      <w:r w:rsidRPr="00C0377A">
        <w:rPr>
          <w:b/>
          <w:bCs/>
          <w:sz w:val="28"/>
          <w:szCs w:val="28"/>
        </w:rPr>
        <w:t>Kết quả:</w:t>
      </w:r>
      <w:r w:rsidRPr="00C0377A">
        <w:rPr>
          <w:sz w:val="28"/>
          <w:szCs w:val="28"/>
        </w:rPr>
        <w:t xml:space="preserve"> </w:t>
      </w:r>
      <w:r w:rsidRPr="00C0377A">
        <w:rPr>
          <w:b/>
          <w:bCs/>
          <w:sz w:val="28"/>
          <w:szCs w:val="28"/>
        </w:rPr>
        <w:t>bwpoints.out</w:t>
      </w:r>
    </w:p>
    <w:p w14:paraId="1C2AC831" w14:textId="5023860F" w:rsidR="00ED44F6" w:rsidRPr="00C0377A" w:rsidRDefault="00ED44F6" w:rsidP="00ED44F6">
      <w:pPr>
        <w:pStyle w:val="ListParagraph"/>
        <w:numPr>
          <w:ilvl w:val="0"/>
          <w:numId w:val="9"/>
        </w:numPr>
        <w:spacing w:before="240"/>
        <w:rPr>
          <w:sz w:val="32"/>
          <w:szCs w:val="26"/>
        </w:rPr>
      </w:pPr>
      <w:r w:rsidRPr="00C0377A">
        <w:rPr>
          <w:sz w:val="32"/>
          <w:szCs w:val="26"/>
        </w:rPr>
        <w:t xml:space="preserve">Ghi ra một số nguyên duy nhất là số </w:t>
      </w:r>
      <w:r w:rsidRPr="00C0377A">
        <w:rPr>
          <w:i/>
          <w:sz w:val="32"/>
          <w:szCs w:val="26"/>
        </w:rPr>
        <w:t>k</w:t>
      </w:r>
      <w:r w:rsidRPr="00C0377A">
        <w:rPr>
          <w:sz w:val="32"/>
          <w:szCs w:val="26"/>
        </w:rPr>
        <w:t xml:space="preserve"> lớn nhất tìm được</w:t>
      </w:r>
    </w:p>
    <w:p w14:paraId="304EB0A8" w14:textId="77777777" w:rsidR="00ED44F6" w:rsidRPr="00C0377A" w:rsidRDefault="00ED44F6" w:rsidP="00ED44F6">
      <w:pPr>
        <w:rPr>
          <w:b/>
          <w:bCs/>
          <w:sz w:val="28"/>
          <w:szCs w:val="28"/>
        </w:rPr>
      </w:pPr>
      <w:r w:rsidRPr="00C0377A">
        <w:rPr>
          <w:b/>
          <w:bCs/>
          <w:sz w:val="28"/>
          <w:szCs w:val="28"/>
        </w:rPr>
        <w:t>Ví dụ:</w:t>
      </w:r>
    </w:p>
    <w:p w14:paraId="55DBE0FD" w14:textId="77777777" w:rsidR="00ED44F6" w:rsidRPr="00C0377A" w:rsidRDefault="00ED44F6" w:rsidP="00ED44F6">
      <w:pPr>
        <w:rPr>
          <w:b/>
          <w:sz w:val="28"/>
          <w:szCs w:val="28"/>
        </w:rPr>
      </w:pPr>
    </w:p>
    <w:tbl>
      <w:tblPr>
        <w:tblStyle w:val="TableGrid"/>
        <w:tblW w:w="0" w:type="auto"/>
        <w:tblInd w:w="1838" w:type="dxa"/>
        <w:tblLook w:val="04A0" w:firstRow="1" w:lastRow="0" w:firstColumn="1" w:lastColumn="0" w:noHBand="0" w:noVBand="1"/>
      </w:tblPr>
      <w:tblGrid>
        <w:gridCol w:w="2972"/>
        <w:gridCol w:w="2698"/>
      </w:tblGrid>
      <w:tr w:rsidR="00ED44F6" w:rsidRPr="00C0377A" w14:paraId="0718CAD4" w14:textId="77777777" w:rsidTr="0027177B">
        <w:tc>
          <w:tcPr>
            <w:tcW w:w="2972" w:type="dxa"/>
          </w:tcPr>
          <w:p w14:paraId="6F534072" w14:textId="0BD03315" w:rsidR="00ED44F6" w:rsidRPr="00C0377A" w:rsidRDefault="00ED44F6" w:rsidP="0027177B">
            <w:pPr>
              <w:jc w:val="both"/>
              <w:rPr>
                <w:rFonts w:ascii="Consolas" w:hAnsi="Consolas" w:cs="Consolas"/>
                <w:b/>
                <w:sz w:val="28"/>
                <w:szCs w:val="28"/>
              </w:rPr>
            </w:pPr>
            <w:r w:rsidRPr="00C0377A">
              <w:rPr>
                <w:rFonts w:ascii="Consolas" w:hAnsi="Consolas" w:cs="Consolas"/>
                <w:b/>
                <w:sz w:val="28"/>
                <w:szCs w:val="28"/>
              </w:rPr>
              <w:t>bwpoints.inp</w:t>
            </w:r>
          </w:p>
        </w:tc>
        <w:tc>
          <w:tcPr>
            <w:tcW w:w="2698" w:type="dxa"/>
          </w:tcPr>
          <w:p w14:paraId="67DC3CE3" w14:textId="3E54D6AA" w:rsidR="00ED44F6" w:rsidRPr="00C0377A" w:rsidRDefault="00ED44F6" w:rsidP="0027177B">
            <w:pPr>
              <w:jc w:val="both"/>
              <w:rPr>
                <w:rFonts w:ascii="Consolas" w:hAnsi="Consolas" w:cs="Consolas"/>
                <w:sz w:val="28"/>
                <w:szCs w:val="28"/>
              </w:rPr>
            </w:pPr>
            <w:r w:rsidRPr="00C0377A">
              <w:rPr>
                <w:rFonts w:ascii="Consolas" w:hAnsi="Consolas" w:cs="Consolas"/>
                <w:sz w:val="28"/>
                <w:szCs w:val="28"/>
              </w:rPr>
              <w:t>bwpoints.out</w:t>
            </w:r>
          </w:p>
        </w:tc>
      </w:tr>
      <w:tr w:rsidR="00ED44F6" w:rsidRPr="00C0377A" w14:paraId="58A4549C" w14:textId="77777777" w:rsidTr="0027177B">
        <w:tc>
          <w:tcPr>
            <w:tcW w:w="2972" w:type="dxa"/>
          </w:tcPr>
          <w:p w14:paraId="5D29CBE1" w14:textId="77777777" w:rsidR="00ED44F6" w:rsidRPr="00C0377A" w:rsidRDefault="00ED44F6" w:rsidP="0027177B">
            <w:pPr>
              <w:jc w:val="both"/>
              <w:rPr>
                <w:rFonts w:ascii="Consolas" w:hAnsi="Consolas" w:cs="Consolas"/>
                <w:sz w:val="28"/>
                <w:szCs w:val="28"/>
              </w:rPr>
            </w:pPr>
            <w:r w:rsidRPr="00C0377A">
              <w:rPr>
                <w:rFonts w:ascii="Consolas" w:hAnsi="Consolas" w:cs="Consolas"/>
                <w:sz w:val="28"/>
                <w:szCs w:val="28"/>
              </w:rPr>
              <w:t>3</w:t>
            </w:r>
          </w:p>
          <w:p w14:paraId="277F5EAA" w14:textId="77777777" w:rsidR="00ED44F6" w:rsidRPr="00C0377A" w:rsidRDefault="00ED44F6" w:rsidP="0027177B">
            <w:pPr>
              <w:jc w:val="both"/>
              <w:rPr>
                <w:rFonts w:ascii="Consolas" w:hAnsi="Consolas" w:cs="Consolas"/>
                <w:sz w:val="28"/>
                <w:szCs w:val="28"/>
              </w:rPr>
            </w:pPr>
            <w:r w:rsidRPr="00C0377A">
              <w:rPr>
                <w:rFonts w:ascii="Consolas" w:hAnsi="Consolas" w:cs="Consolas"/>
                <w:sz w:val="28"/>
                <w:szCs w:val="28"/>
              </w:rPr>
              <w:t>0 3 1</w:t>
            </w:r>
          </w:p>
          <w:p w14:paraId="5C5F771F" w14:textId="77777777" w:rsidR="00ED44F6" w:rsidRPr="00C0377A" w:rsidRDefault="00ED44F6" w:rsidP="0027177B">
            <w:pPr>
              <w:jc w:val="both"/>
              <w:rPr>
                <w:rFonts w:ascii="Consolas" w:hAnsi="Consolas" w:cs="Consolas"/>
                <w:sz w:val="28"/>
                <w:szCs w:val="28"/>
              </w:rPr>
            </w:pPr>
            <w:r w:rsidRPr="00C0377A">
              <w:rPr>
                <w:rFonts w:ascii="Consolas" w:hAnsi="Consolas" w:cs="Consolas"/>
                <w:sz w:val="28"/>
                <w:szCs w:val="28"/>
              </w:rPr>
              <w:t>-3 5 -1</w:t>
            </w:r>
          </w:p>
        </w:tc>
        <w:tc>
          <w:tcPr>
            <w:tcW w:w="2698" w:type="dxa"/>
          </w:tcPr>
          <w:p w14:paraId="5569D885" w14:textId="77777777" w:rsidR="00ED44F6" w:rsidRPr="00C0377A" w:rsidRDefault="00ED44F6" w:rsidP="0027177B">
            <w:pPr>
              <w:jc w:val="both"/>
              <w:rPr>
                <w:rFonts w:ascii="Consolas" w:hAnsi="Consolas" w:cs="Consolas"/>
                <w:sz w:val="28"/>
                <w:szCs w:val="28"/>
              </w:rPr>
            </w:pPr>
            <w:r w:rsidRPr="00C0377A">
              <w:rPr>
                <w:rFonts w:ascii="Consolas" w:hAnsi="Consolas" w:cs="Consolas"/>
                <w:sz w:val="28"/>
                <w:szCs w:val="28"/>
              </w:rPr>
              <w:t>2</w:t>
            </w:r>
          </w:p>
        </w:tc>
      </w:tr>
    </w:tbl>
    <w:p w14:paraId="334ECCE6" w14:textId="77777777" w:rsidR="00ED44F6" w:rsidRPr="00C0377A" w:rsidRDefault="00ED44F6" w:rsidP="00ED44F6">
      <w:pPr>
        <w:jc w:val="center"/>
        <w:rPr>
          <w:sz w:val="28"/>
          <w:szCs w:val="28"/>
        </w:rPr>
      </w:pPr>
      <w:r w:rsidRPr="00C0377A">
        <w:rPr>
          <w:noProof/>
          <w:sz w:val="28"/>
          <w:szCs w:val="28"/>
        </w:rPr>
        <w:drawing>
          <wp:inline distT="0" distB="0" distL="0" distR="0" wp14:anchorId="28DB43BD" wp14:editId="7EC27329">
            <wp:extent cx="3911600" cy="730250"/>
            <wp:effectExtent l="0" t="0" r="0" b="0"/>
            <wp:docPr id="19" name="Picture 2" descr="http://vn.spoj.com/content/voj:BW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spoj.com/content/voj:BWPOIN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1600" cy="730250"/>
                    </a:xfrm>
                    <a:prstGeom prst="rect">
                      <a:avLst/>
                    </a:prstGeom>
                    <a:noFill/>
                    <a:ln>
                      <a:noFill/>
                    </a:ln>
                  </pic:spPr>
                </pic:pic>
              </a:graphicData>
            </a:graphic>
          </wp:inline>
        </w:drawing>
      </w:r>
    </w:p>
    <w:p w14:paraId="3B1C3AE9" w14:textId="7ACBB2E5" w:rsidR="00C9099C" w:rsidRPr="00C0377A" w:rsidRDefault="00ED44F6" w:rsidP="00ED44F6">
      <w:pPr>
        <w:rPr>
          <w:sz w:val="28"/>
          <w:szCs w:val="28"/>
        </w:rPr>
      </w:pPr>
      <w:r w:rsidRPr="00C0377A">
        <w:rPr>
          <w:b/>
          <w:bCs/>
          <w:sz w:val="28"/>
          <w:szCs w:val="28"/>
        </w:rPr>
        <w:t>Ràng buộc:</w:t>
      </w:r>
      <w:r w:rsidRPr="00C0377A">
        <w:rPr>
          <w:sz w:val="28"/>
          <w:szCs w:val="28"/>
        </w:rPr>
        <w:t xml:space="preserve"> 50% số test ứng với 50% số điểm của bài có 1 &lt;= n &lt;= 100</w:t>
      </w:r>
    </w:p>
    <w:p w14:paraId="24EC4B56" w14:textId="77777777" w:rsidR="00C0377A" w:rsidRDefault="00C0377A">
      <w:pPr>
        <w:spacing w:after="160" w:line="259" w:lineRule="auto"/>
      </w:pPr>
      <w:r>
        <w:br w:type="page"/>
      </w:r>
    </w:p>
    <w:p w14:paraId="1812D785" w14:textId="69101BCD" w:rsidR="00C0377A" w:rsidRPr="00AE2D83" w:rsidRDefault="002477A8" w:rsidP="00C0377A">
      <w:pPr>
        <w:pStyle w:val="Heading1"/>
        <w:rPr>
          <w:rStyle w:val="Strong"/>
        </w:rPr>
      </w:pPr>
      <w:r>
        <w:rPr>
          <w:rStyle w:val="Strong"/>
        </w:rPr>
        <w:lastRenderedPageBreak/>
        <w:t>Bài 1</w:t>
      </w:r>
      <w:r w:rsidR="00FF0186">
        <w:rPr>
          <w:rStyle w:val="Strong"/>
        </w:rPr>
        <w:t>1</w:t>
      </w:r>
      <w:r>
        <w:rPr>
          <w:rStyle w:val="Strong"/>
        </w:rPr>
        <w:t xml:space="preserve">. </w:t>
      </w:r>
      <w:r w:rsidR="00C0377A" w:rsidRPr="00AE2D83">
        <w:rPr>
          <w:rStyle w:val="Strong"/>
        </w:rPr>
        <w:t>Những người lái xe buýt</w:t>
      </w:r>
      <w:r w:rsidR="00C0377A" w:rsidRPr="00AE2D83">
        <w:rPr>
          <w:rStyle w:val="Strong"/>
        </w:rPr>
        <w:tab/>
      </w:r>
      <w:r w:rsidR="00C0377A" w:rsidRPr="00AE2D83">
        <w:rPr>
          <w:rStyle w:val="Strong"/>
        </w:rPr>
        <w:tab/>
      </w:r>
      <w:r w:rsidR="00C0377A" w:rsidRPr="00AE2D83">
        <w:rPr>
          <w:rStyle w:val="Strong"/>
        </w:rPr>
        <w:tab/>
        <w:t>Tên file: BUSDRIVER.</w:t>
      </w:r>
      <w:r>
        <w:rPr>
          <w:rStyle w:val="Strong"/>
        </w:rPr>
        <w:t>*</w:t>
      </w:r>
    </w:p>
    <w:p w14:paraId="00FC7E58" w14:textId="77777777" w:rsidR="008C23F3" w:rsidRDefault="008C23F3" w:rsidP="00C0377A">
      <w:pPr>
        <w:jc w:val="both"/>
        <w:rPr>
          <w:sz w:val="28"/>
          <w:szCs w:val="28"/>
        </w:rPr>
      </w:pPr>
    </w:p>
    <w:p w14:paraId="25E2C26A" w14:textId="4876648E" w:rsidR="00C0377A" w:rsidRPr="00DD2EC2" w:rsidRDefault="00C0377A" w:rsidP="00C0377A">
      <w:pPr>
        <w:jc w:val="both"/>
        <w:rPr>
          <w:sz w:val="28"/>
          <w:szCs w:val="28"/>
        </w:rPr>
      </w:pPr>
      <w:r w:rsidRPr="00DD2EC2">
        <w:rPr>
          <w:sz w:val="28"/>
          <w:szCs w:val="28"/>
        </w:rPr>
        <w:t xml:space="preserve">Trong một thành phố có </w:t>
      </w:r>
      <w:r w:rsidRPr="00DD2EC2">
        <w:rPr>
          <w:b/>
          <w:i/>
          <w:sz w:val="28"/>
          <w:szCs w:val="28"/>
        </w:rPr>
        <w:t>n</w:t>
      </w:r>
      <w:r w:rsidRPr="00DD2EC2">
        <w:rPr>
          <w:sz w:val="28"/>
          <w:szCs w:val="28"/>
        </w:rPr>
        <w:t xml:space="preserve"> tài xế xe buýt. Ngoài ra còn có </w:t>
      </w:r>
      <w:r w:rsidRPr="00DD2EC2">
        <w:rPr>
          <w:b/>
          <w:i/>
          <w:sz w:val="28"/>
          <w:szCs w:val="28"/>
        </w:rPr>
        <w:t>n</w:t>
      </w:r>
      <w:r w:rsidRPr="00DD2EC2">
        <w:rPr>
          <w:sz w:val="28"/>
          <w:szCs w:val="28"/>
        </w:rPr>
        <w:t xml:space="preserve"> tuyến xe buýt ban ngày và các tuyến xe buýt ban tối với chiều dài khác nhau. Mỗi tài xế được chỉ định một tuyến đường ban ngày và một tuyến đường ban tối. Đối với bất kỳ tài xế nào, nếu tổng chiều dài tuyến của anh ta vượt quá </w:t>
      </w:r>
      <w:r w:rsidRPr="00DD2EC2">
        <w:rPr>
          <w:b/>
          <w:i/>
          <w:sz w:val="28"/>
          <w:szCs w:val="28"/>
        </w:rPr>
        <w:t>d</w:t>
      </w:r>
      <w:r w:rsidRPr="00DD2EC2">
        <w:rPr>
          <w:sz w:val="28"/>
          <w:szCs w:val="28"/>
        </w:rPr>
        <w:t xml:space="preserve"> giờ, anh ta phải được trả lương làm thêm giờ cho mỗi giờ sau </w:t>
      </w:r>
      <w:r w:rsidRPr="00DD2EC2">
        <w:rPr>
          <w:b/>
          <w:i/>
          <w:sz w:val="28"/>
          <w:szCs w:val="28"/>
        </w:rPr>
        <w:t>d</w:t>
      </w:r>
      <w:r w:rsidRPr="00DD2EC2">
        <w:rPr>
          <w:sz w:val="28"/>
          <w:szCs w:val="28"/>
        </w:rPr>
        <w:t xml:space="preserve"> giờ đầu tiên với một giờ </w:t>
      </w:r>
      <w:r w:rsidRPr="00DD2EC2">
        <w:rPr>
          <w:b/>
          <w:i/>
          <w:sz w:val="28"/>
          <w:szCs w:val="28"/>
        </w:rPr>
        <w:t>r</w:t>
      </w:r>
      <w:r w:rsidRPr="00DD2EC2">
        <w:rPr>
          <w:sz w:val="28"/>
          <w:szCs w:val="28"/>
        </w:rPr>
        <w:t xml:space="preserve"> đồng / giờ. </w:t>
      </w:r>
    </w:p>
    <w:p w14:paraId="07491FB9" w14:textId="77777777" w:rsidR="00C0377A" w:rsidRPr="00DD2EC2" w:rsidRDefault="00C0377A" w:rsidP="00C0377A">
      <w:pPr>
        <w:jc w:val="both"/>
        <w:rPr>
          <w:sz w:val="28"/>
          <w:szCs w:val="28"/>
        </w:rPr>
      </w:pPr>
      <w:r w:rsidRPr="00DD2EC2">
        <w:rPr>
          <w:sz w:val="28"/>
          <w:szCs w:val="28"/>
        </w:rPr>
        <w:t>Nhiệm vụ của bạn là chỉ định một tuyến đường ban ngày và một tuyến đường ban tối cho mỗi tài xế xe buýt để tổng số tiền làm thêm giờ mà công ty phải trả cho họ càng nhỏ càng tốt.</w:t>
      </w:r>
    </w:p>
    <w:p w14:paraId="1B52AD10" w14:textId="77777777" w:rsidR="00C0377A" w:rsidRPr="00DD2EC2" w:rsidRDefault="00C0377A" w:rsidP="00C0377A">
      <w:pPr>
        <w:jc w:val="center"/>
        <w:rPr>
          <w:b/>
          <w:sz w:val="28"/>
          <w:szCs w:val="28"/>
        </w:rPr>
      </w:pPr>
      <w:r w:rsidRPr="00DD2EC2">
        <w:rPr>
          <w:b/>
          <w:sz w:val="28"/>
          <w:szCs w:val="28"/>
        </w:rPr>
        <w:t>INPUT: BUSDRIVER.INP</w:t>
      </w:r>
    </w:p>
    <w:p w14:paraId="4DC602C6" w14:textId="77777777" w:rsidR="00C0377A" w:rsidRPr="00DD2EC2" w:rsidRDefault="00C0377A" w:rsidP="00C0377A">
      <w:pPr>
        <w:pStyle w:val="ListParagraph"/>
        <w:numPr>
          <w:ilvl w:val="0"/>
          <w:numId w:val="10"/>
        </w:numPr>
        <w:jc w:val="both"/>
        <w:rPr>
          <w:szCs w:val="28"/>
        </w:rPr>
      </w:pPr>
      <w:r w:rsidRPr="00DD2EC2">
        <w:rPr>
          <w:szCs w:val="28"/>
        </w:rPr>
        <w:t>Gồm nhiều bộ test, mỗi bộ test có dạng như sau:</w:t>
      </w:r>
    </w:p>
    <w:p w14:paraId="4065361A" w14:textId="77777777" w:rsidR="00C0377A" w:rsidRPr="00DD2EC2" w:rsidRDefault="00C0377A" w:rsidP="00C0377A">
      <w:pPr>
        <w:pStyle w:val="ListParagraph"/>
        <w:numPr>
          <w:ilvl w:val="1"/>
          <w:numId w:val="10"/>
        </w:numPr>
        <w:jc w:val="both"/>
        <w:rPr>
          <w:szCs w:val="28"/>
        </w:rPr>
      </w:pPr>
      <w:r w:rsidRPr="00DD2EC2">
        <w:rPr>
          <w:szCs w:val="28"/>
        </w:rPr>
        <w:t xml:space="preserve">Dòng đầu tiên chứa 3 số nguyên </w:t>
      </w:r>
      <w:r w:rsidRPr="00DD2EC2">
        <w:rPr>
          <w:b/>
          <w:i/>
          <w:szCs w:val="28"/>
        </w:rPr>
        <w:t>n</w:t>
      </w:r>
      <w:r w:rsidRPr="00DD2EC2">
        <w:rPr>
          <w:szCs w:val="28"/>
        </w:rPr>
        <w:t xml:space="preserve">, </w:t>
      </w:r>
      <w:r w:rsidRPr="00DD2EC2">
        <w:rPr>
          <w:b/>
          <w:i/>
          <w:szCs w:val="28"/>
        </w:rPr>
        <w:t>d</w:t>
      </w:r>
      <w:r w:rsidRPr="00DD2EC2">
        <w:rPr>
          <w:szCs w:val="28"/>
        </w:rPr>
        <w:t xml:space="preserve">, </w:t>
      </w:r>
      <w:r w:rsidRPr="00DD2EC2">
        <w:rPr>
          <w:b/>
          <w:i/>
          <w:szCs w:val="28"/>
        </w:rPr>
        <w:t>r</w:t>
      </w:r>
      <w:r w:rsidRPr="00DD2EC2">
        <w:rPr>
          <w:szCs w:val="28"/>
        </w:rPr>
        <w:t xml:space="preserve"> – được mô tả như trên</w:t>
      </w:r>
    </w:p>
    <w:p w14:paraId="05D96AED" w14:textId="77777777" w:rsidR="00C0377A" w:rsidRPr="00DD2EC2" w:rsidRDefault="00C0377A" w:rsidP="00C0377A">
      <w:pPr>
        <w:pStyle w:val="ListParagraph"/>
        <w:numPr>
          <w:ilvl w:val="1"/>
          <w:numId w:val="10"/>
        </w:numPr>
        <w:jc w:val="both"/>
        <w:rPr>
          <w:szCs w:val="28"/>
        </w:rPr>
      </w:pPr>
      <w:r w:rsidRPr="00DD2EC2">
        <w:rPr>
          <w:szCs w:val="28"/>
        </w:rPr>
        <w:t xml:space="preserve">Dòng thứ hai chứa </w:t>
      </w:r>
      <w:r w:rsidRPr="00DD2EC2">
        <w:rPr>
          <w:b/>
          <w:i/>
          <w:szCs w:val="28"/>
        </w:rPr>
        <w:t>n</w:t>
      </w:r>
      <w:r w:rsidRPr="00DD2EC2">
        <w:rPr>
          <w:szCs w:val="28"/>
        </w:rPr>
        <w:t xml:space="preserve"> số nguyên (có giá trị không lớn hơn 10000) thể hiện độ dài của </w:t>
      </w:r>
      <w:r w:rsidRPr="00DD2EC2">
        <w:rPr>
          <w:b/>
          <w:i/>
          <w:szCs w:val="28"/>
        </w:rPr>
        <w:t>n</w:t>
      </w:r>
      <w:r w:rsidRPr="00DD2EC2">
        <w:rPr>
          <w:szCs w:val="28"/>
        </w:rPr>
        <w:t xml:space="preserve"> tuyến xe buýt ban ngày.</w:t>
      </w:r>
    </w:p>
    <w:p w14:paraId="00E7B3A9" w14:textId="77777777" w:rsidR="00C0377A" w:rsidRPr="00DD2EC2" w:rsidRDefault="00C0377A" w:rsidP="00C0377A">
      <w:pPr>
        <w:pStyle w:val="ListParagraph"/>
        <w:numPr>
          <w:ilvl w:val="1"/>
          <w:numId w:val="10"/>
        </w:numPr>
        <w:jc w:val="both"/>
        <w:rPr>
          <w:szCs w:val="28"/>
        </w:rPr>
      </w:pPr>
      <w:r w:rsidRPr="00DD2EC2">
        <w:rPr>
          <w:szCs w:val="28"/>
        </w:rPr>
        <w:t xml:space="preserve">Dòng thứ </w:t>
      </w:r>
      <w:r>
        <w:rPr>
          <w:szCs w:val="28"/>
        </w:rPr>
        <w:t>ba</w:t>
      </w:r>
      <w:r w:rsidRPr="00DD2EC2">
        <w:rPr>
          <w:szCs w:val="28"/>
        </w:rPr>
        <w:t xml:space="preserve"> chứa </w:t>
      </w:r>
      <w:r w:rsidRPr="00DD2EC2">
        <w:rPr>
          <w:b/>
          <w:i/>
          <w:szCs w:val="28"/>
        </w:rPr>
        <w:t>n</w:t>
      </w:r>
      <w:r w:rsidRPr="00DD2EC2">
        <w:rPr>
          <w:szCs w:val="28"/>
        </w:rPr>
        <w:t xml:space="preserve"> số nguyên (có giá trị không lớn hơn 10000) thể hiện độ dài của </w:t>
      </w:r>
      <w:r w:rsidRPr="00DD2EC2">
        <w:rPr>
          <w:b/>
          <w:i/>
          <w:szCs w:val="28"/>
        </w:rPr>
        <w:t>n</w:t>
      </w:r>
      <w:r w:rsidRPr="00DD2EC2">
        <w:rPr>
          <w:szCs w:val="28"/>
        </w:rPr>
        <w:t xml:space="preserve"> tuyến xe buýt ban tối.</w:t>
      </w:r>
    </w:p>
    <w:p w14:paraId="53E3F84A" w14:textId="77777777" w:rsidR="00C0377A" w:rsidRPr="00DD2EC2" w:rsidRDefault="00C0377A" w:rsidP="00C0377A">
      <w:pPr>
        <w:pStyle w:val="ListParagraph"/>
        <w:numPr>
          <w:ilvl w:val="0"/>
          <w:numId w:val="10"/>
        </w:numPr>
        <w:jc w:val="both"/>
        <w:rPr>
          <w:szCs w:val="28"/>
        </w:rPr>
      </w:pPr>
      <w:r w:rsidRPr="00DD2EC2">
        <w:rPr>
          <w:szCs w:val="28"/>
        </w:rPr>
        <w:t>Kết thúc input là 3 số 0.</w:t>
      </w:r>
    </w:p>
    <w:p w14:paraId="6BB91AEE" w14:textId="77777777" w:rsidR="00C0377A" w:rsidRPr="00DD2EC2" w:rsidRDefault="00C0377A" w:rsidP="00C0377A">
      <w:pPr>
        <w:jc w:val="center"/>
        <w:rPr>
          <w:b/>
          <w:sz w:val="28"/>
          <w:szCs w:val="28"/>
        </w:rPr>
      </w:pPr>
      <w:r w:rsidRPr="00DD2EC2">
        <w:rPr>
          <w:b/>
          <w:sz w:val="28"/>
          <w:szCs w:val="28"/>
        </w:rPr>
        <w:t>OUTPUT: BUSDRIVER.OUT</w:t>
      </w:r>
    </w:p>
    <w:p w14:paraId="374AFEEB" w14:textId="77777777" w:rsidR="00C0377A" w:rsidRPr="00DD2EC2" w:rsidRDefault="00C0377A" w:rsidP="00C0377A">
      <w:pPr>
        <w:pStyle w:val="ListParagraph"/>
        <w:numPr>
          <w:ilvl w:val="0"/>
          <w:numId w:val="10"/>
        </w:numPr>
        <w:jc w:val="both"/>
        <w:rPr>
          <w:szCs w:val="28"/>
        </w:rPr>
      </w:pPr>
      <w:r w:rsidRPr="00DD2EC2">
        <w:rPr>
          <w:szCs w:val="28"/>
        </w:rPr>
        <w:t>Gồm nhiều dòng, mỗi dòng là số tiền phải trả nhỏ nhất cho các lái xe buyt tương ứng với các test trong input.</w:t>
      </w:r>
    </w:p>
    <w:p w14:paraId="53224AEC" w14:textId="77777777" w:rsidR="00C0377A" w:rsidRPr="00DD2EC2" w:rsidRDefault="00C0377A" w:rsidP="00C0377A">
      <w:pPr>
        <w:pStyle w:val="ListParagraph"/>
        <w:numPr>
          <w:ilvl w:val="0"/>
          <w:numId w:val="11"/>
        </w:numPr>
        <w:jc w:val="both"/>
        <w:rPr>
          <w:szCs w:val="28"/>
        </w:rPr>
      </w:pPr>
      <w:r w:rsidRPr="00DD2EC2">
        <w:rPr>
          <w:szCs w:val="28"/>
        </w:rPr>
        <w:t>Giới hạn:</w:t>
      </w:r>
    </w:p>
    <w:p w14:paraId="65A1197F" w14:textId="77777777" w:rsidR="00C0377A" w:rsidRPr="00DD2EC2" w:rsidRDefault="00C0377A" w:rsidP="00C0377A">
      <w:pPr>
        <w:pStyle w:val="ListParagraph"/>
        <w:numPr>
          <w:ilvl w:val="1"/>
          <w:numId w:val="11"/>
        </w:numPr>
        <w:jc w:val="both"/>
        <w:rPr>
          <w:szCs w:val="28"/>
        </w:rPr>
      </w:pPr>
      <w:r w:rsidRPr="00DD2EC2">
        <w:rPr>
          <w:szCs w:val="28"/>
        </w:rPr>
        <w:t xml:space="preserve">1 ≤ </w:t>
      </w:r>
      <w:r w:rsidRPr="00DD2EC2">
        <w:rPr>
          <w:b/>
          <w:i/>
          <w:szCs w:val="28"/>
        </w:rPr>
        <w:t>n</w:t>
      </w:r>
      <w:r w:rsidRPr="00DD2EC2">
        <w:rPr>
          <w:szCs w:val="28"/>
        </w:rPr>
        <w:t xml:space="preserve"> ≤ 100 </w:t>
      </w:r>
    </w:p>
    <w:p w14:paraId="705C0E33" w14:textId="77777777" w:rsidR="00C0377A" w:rsidRPr="00DD2EC2" w:rsidRDefault="00C0377A" w:rsidP="00C0377A">
      <w:pPr>
        <w:pStyle w:val="ListParagraph"/>
        <w:numPr>
          <w:ilvl w:val="1"/>
          <w:numId w:val="11"/>
        </w:numPr>
        <w:jc w:val="both"/>
        <w:rPr>
          <w:szCs w:val="28"/>
        </w:rPr>
      </w:pPr>
      <w:r w:rsidRPr="00DD2EC2">
        <w:rPr>
          <w:szCs w:val="28"/>
        </w:rPr>
        <w:t xml:space="preserve">1 ≤ </w:t>
      </w:r>
      <w:r w:rsidRPr="00DD2EC2">
        <w:rPr>
          <w:b/>
          <w:i/>
          <w:szCs w:val="28"/>
        </w:rPr>
        <w:t>d</w:t>
      </w:r>
      <w:r w:rsidRPr="00DD2EC2">
        <w:rPr>
          <w:szCs w:val="28"/>
        </w:rPr>
        <w:t xml:space="preserve"> ≤ 10000 </w:t>
      </w:r>
    </w:p>
    <w:p w14:paraId="1699BE67" w14:textId="77777777" w:rsidR="00C0377A" w:rsidRPr="00DD2EC2" w:rsidRDefault="00C0377A" w:rsidP="00C0377A">
      <w:pPr>
        <w:pStyle w:val="ListParagraph"/>
        <w:numPr>
          <w:ilvl w:val="1"/>
          <w:numId w:val="11"/>
        </w:numPr>
        <w:jc w:val="both"/>
        <w:rPr>
          <w:szCs w:val="28"/>
        </w:rPr>
      </w:pPr>
      <w:r w:rsidRPr="00DD2EC2">
        <w:rPr>
          <w:szCs w:val="28"/>
        </w:rPr>
        <w:t xml:space="preserve">1 ≤ </w:t>
      </w:r>
      <w:r w:rsidRPr="00DD2EC2">
        <w:rPr>
          <w:b/>
          <w:i/>
          <w:szCs w:val="28"/>
        </w:rPr>
        <w:t>r</w:t>
      </w:r>
      <w:r w:rsidRPr="00DD2EC2">
        <w:rPr>
          <w:szCs w:val="28"/>
        </w:rPr>
        <w:t xml:space="preserve"> ≤ 5</w:t>
      </w:r>
    </w:p>
    <w:p w14:paraId="232A4345" w14:textId="77777777" w:rsidR="00C0377A" w:rsidRPr="00270B45" w:rsidRDefault="00C0377A" w:rsidP="00C0377A">
      <w:pPr>
        <w:jc w:val="both"/>
        <w:rPr>
          <w:b/>
          <w:i/>
        </w:rPr>
      </w:pPr>
      <w:r w:rsidRPr="00DD2EC2">
        <w:rPr>
          <w:b/>
          <w:i/>
          <w:sz w:val="28"/>
          <w:szCs w:val="28"/>
        </w:rPr>
        <w:t>Ví dụ:</w:t>
      </w:r>
    </w:p>
    <w:tbl>
      <w:tblPr>
        <w:tblStyle w:val="TableGrid"/>
        <w:tblW w:w="0" w:type="auto"/>
        <w:tblInd w:w="2122" w:type="dxa"/>
        <w:tblLook w:val="04A0" w:firstRow="1" w:lastRow="0" w:firstColumn="1" w:lastColumn="0" w:noHBand="0" w:noVBand="1"/>
      </w:tblPr>
      <w:tblGrid>
        <w:gridCol w:w="2835"/>
        <w:gridCol w:w="2835"/>
      </w:tblGrid>
      <w:tr w:rsidR="00C0377A" w14:paraId="6FA03772" w14:textId="77777777" w:rsidTr="0027177B">
        <w:tc>
          <w:tcPr>
            <w:tcW w:w="2835" w:type="dxa"/>
          </w:tcPr>
          <w:p w14:paraId="27637D58" w14:textId="77777777" w:rsidR="00C0377A" w:rsidRPr="00270B45" w:rsidRDefault="00C0377A" w:rsidP="0027177B">
            <w:pPr>
              <w:jc w:val="center"/>
              <w:rPr>
                <w:b/>
              </w:rPr>
            </w:pPr>
            <w:r w:rsidRPr="00270B45">
              <w:rPr>
                <w:b/>
              </w:rPr>
              <w:t>BUSDRIVER.INP</w:t>
            </w:r>
          </w:p>
        </w:tc>
        <w:tc>
          <w:tcPr>
            <w:tcW w:w="2835" w:type="dxa"/>
          </w:tcPr>
          <w:p w14:paraId="2ECC5330" w14:textId="77777777" w:rsidR="00C0377A" w:rsidRPr="00270B45" w:rsidRDefault="00C0377A" w:rsidP="0027177B">
            <w:pPr>
              <w:jc w:val="center"/>
              <w:rPr>
                <w:b/>
              </w:rPr>
            </w:pPr>
            <w:r>
              <w:rPr>
                <w:b/>
              </w:rPr>
              <w:t>BUSDRIVER.OUT</w:t>
            </w:r>
          </w:p>
        </w:tc>
      </w:tr>
      <w:tr w:rsidR="00C0377A" w14:paraId="720526C3" w14:textId="77777777" w:rsidTr="0027177B">
        <w:tc>
          <w:tcPr>
            <w:tcW w:w="2835" w:type="dxa"/>
          </w:tcPr>
          <w:p w14:paraId="707BF68A" w14:textId="77777777" w:rsidR="00C0377A" w:rsidRDefault="00C0377A" w:rsidP="0027177B">
            <w:pPr>
              <w:jc w:val="both"/>
            </w:pPr>
            <w:r>
              <w:t xml:space="preserve">2 20 5 </w:t>
            </w:r>
          </w:p>
          <w:p w14:paraId="5EADFC26" w14:textId="77777777" w:rsidR="00C0377A" w:rsidRDefault="00C0377A" w:rsidP="0027177B">
            <w:pPr>
              <w:jc w:val="both"/>
            </w:pPr>
            <w:r>
              <w:t xml:space="preserve">10 15 </w:t>
            </w:r>
          </w:p>
          <w:p w14:paraId="53AF2CEC" w14:textId="77777777" w:rsidR="00C0377A" w:rsidRDefault="00C0377A" w:rsidP="0027177B">
            <w:pPr>
              <w:jc w:val="both"/>
            </w:pPr>
            <w:r>
              <w:t xml:space="preserve">10 15 </w:t>
            </w:r>
          </w:p>
          <w:p w14:paraId="025B41E4" w14:textId="77777777" w:rsidR="00C0377A" w:rsidRDefault="00C0377A" w:rsidP="0027177B">
            <w:pPr>
              <w:jc w:val="both"/>
            </w:pPr>
            <w:r>
              <w:t xml:space="preserve">2 20 5 </w:t>
            </w:r>
          </w:p>
          <w:p w14:paraId="01FB6761" w14:textId="77777777" w:rsidR="00C0377A" w:rsidRDefault="00C0377A" w:rsidP="0027177B">
            <w:pPr>
              <w:jc w:val="both"/>
            </w:pPr>
            <w:r>
              <w:t xml:space="preserve">10 10 </w:t>
            </w:r>
          </w:p>
          <w:p w14:paraId="24B9936A" w14:textId="77777777" w:rsidR="00C0377A" w:rsidRDefault="00C0377A" w:rsidP="0027177B">
            <w:pPr>
              <w:jc w:val="both"/>
            </w:pPr>
            <w:r>
              <w:t xml:space="preserve">10 10 </w:t>
            </w:r>
          </w:p>
          <w:p w14:paraId="7E590332" w14:textId="77777777" w:rsidR="00C0377A" w:rsidRDefault="00C0377A" w:rsidP="0027177B">
            <w:pPr>
              <w:jc w:val="both"/>
            </w:pPr>
            <w:r>
              <w:t>3 4 2</w:t>
            </w:r>
          </w:p>
          <w:p w14:paraId="37DC887B" w14:textId="77777777" w:rsidR="00C0377A" w:rsidRDefault="00C0377A" w:rsidP="0027177B">
            <w:pPr>
              <w:jc w:val="both"/>
            </w:pPr>
            <w:r>
              <w:t>4 2 3</w:t>
            </w:r>
          </w:p>
          <w:p w14:paraId="226C9F24" w14:textId="77777777" w:rsidR="00C0377A" w:rsidRDefault="00C0377A" w:rsidP="0027177B">
            <w:pPr>
              <w:jc w:val="both"/>
            </w:pPr>
            <w:r>
              <w:t>1 3 2</w:t>
            </w:r>
          </w:p>
          <w:p w14:paraId="3C21F45B" w14:textId="77777777" w:rsidR="00C0377A" w:rsidRDefault="00C0377A" w:rsidP="0027177B">
            <w:pPr>
              <w:jc w:val="both"/>
            </w:pPr>
            <w:r>
              <w:t>0 0 0</w:t>
            </w:r>
          </w:p>
        </w:tc>
        <w:tc>
          <w:tcPr>
            <w:tcW w:w="2835" w:type="dxa"/>
          </w:tcPr>
          <w:p w14:paraId="7DA81D73" w14:textId="77777777" w:rsidR="00C0377A" w:rsidRDefault="00C0377A" w:rsidP="0027177B">
            <w:pPr>
              <w:jc w:val="both"/>
            </w:pPr>
            <w:r>
              <w:t>50</w:t>
            </w:r>
          </w:p>
          <w:p w14:paraId="357EAF2D" w14:textId="77777777" w:rsidR="00C0377A" w:rsidRDefault="00C0377A" w:rsidP="0027177B">
            <w:pPr>
              <w:jc w:val="both"/>
            </w:pPr>
            <w:r>
              <w:t>0</w:t>
            </w:r>
          </w:p>
          <w:p w14:paraId="5813287D" w14:textId="77777777" w:rsidR="00C0377A" w:rsidRDefault="00C0377A" w:rsidP="0027177B">
            <w:pPr>
              <w:jc w:val="both"/>
            </w:pPr>
            <w:r>
              <w:t>6</w:t>
            </w:r>
          </w:p>
        </w:tc>
      </w:tr>
    </w:tbl>
    <w:p w14:paraId="739AF09A" w14:textId="36598FBE" w:rsidR="00C0377A" w:rsidRDefault="00C0377A">
      <w:pPr>
        <w:spacing w:after="160" w:line="259" w:lineRule="auto"/>
      </w:pPr>
      <w:r>
        <w:br w:type="page"/>
      </w:r>
    </w:p>
    <w:p w14:paraId="0023D1D1" w14:textId="61A9FCDD" w:rsidR="009F1777" w:rsidRPr="008D7C35" w:rsidRDefault="009F1777" w:rsidP="009F1777">
      <w:pPr>
        <w:pStyle w:val="Heading1"/>
        <w:rPr>
          <w:rStyle w:val="Strong"/>
          <w:sz w:val="38"/>
          <w:szCs w:val="36"/>
        </w:rPr>
      </w:pPr>
      <w:r>
        <w:rPr>
          <w:rStyle w:val="Strong"/>
          <w:sz w:val="38"/>
          <w:szCs w:val="36"/>
        </w:rPr>
        <w:lastRenderedPageBreak/>
        <w:t>Bài 1</w:t>
      </w:r>
      <w:r w:rsidR="00F13342">
        <w:rPr>
          <w:rStyle w:val="Strong"/>
          <w:sz w:val="38"/>
          <w:szCs w:val="36"/>
        </w:rPr>
        <w:t>2</w:t>
      </w:r>
      <w:r>
        <w:rPr>
          <w:rStyle w:val="Strong"/>
          <w:sz w:val="38"/>
          <w:szCs w:val="36"/>
        </w:rPr>
        <w:t xml:space="preserve">. </w:t>
      </w:r>
      <w:r w:rsidRPr="008D7C35">
        <w:rPr>
          <w:rStyle w:val="Strong"/>
          <w:sz w:val="38"/>
          <w:szCs w:val="36"/>
        </w:rPr>
        <w:t>Bảng chữ cái</w:t>
      </w:r>
      <w:r w:rsidRPr="008D7C35">
        <w:rPr>
          <w:rStyle w:val="Strong"/>
          <w:sz w:val="38"/>
          <w:szCs w:val="36"/>
        </w:rPr>
        <w:tab/>
      </w:r>
      <w:r w:rsidRPr="008D7C35">
        <w:rPr>
          <w:rStyle w:val="Strong"/>
          <w:sz w:val="38"/>
          <w:szCs w:val="36"/>
        </w:rPr>
        <w:tab/>
      </w:r>
      <w:r w:rsidRPr="008D7C35">
        <w:rPr>
          <w:rStyle w:val="Strong"/>
          <w:sz w:val="38"/>
          <w:szCs w:val="36"/>
        </w:rPr>
        <w:tab/>
      </w:r>
      <w:r w:rsidRPr="008D7C35">
        <w:rPr>
          <w:rStyle w:val="Strong"/>
          <w:sz w:val="38"/>
          <w:szCs w:val="36"/>
        </w:rPr>
        <w:tab/>
        <w:t>Tên file: ALPHABET.</w:t>
      </w:r>
      <w:r>
        <w:rPr>
          <w:rStyle w:val="Strong"/>
          <w:sz w:val="38"/>
          <w:szCs w:val="36"/>
        </w:rPr>
        <w:t>*</w:t>
      </w:r>
    </w:p>
    <w:p w14:paraId="7934FCBD" w14:textId="77777777" w:rsidR="009F1777" w:rsidRPr="008D7C35" w:rsidRDefault="009F1777" w:rsidP="009F1777">
      <w:pPr>
        <w:spacing w:line="276" w:lineRule="auto"/>
        <w:jc w:val="both"/>
        <w:rPr>
          <w:sz w:val="28"/>
          <w:szCs w:val="28"/>
        </w:rPr>
      </w:pPr>
      <w:r w:rsidRPr="008D7C35">
        <w:rPr>
          <w:sz w:val="28"/>
          <w:szCs w:val="28"/>
        </w:rPr>
        <w:t xml:space="preserve">Trong bài toán này, bạn phải vẽ một hình vuông bằng cách sử dụng bảng chữ cái tiếng Anh viết hoa. </w:t>
      </w:r>
    </w:p>
    <w:p w14:paraId="00D0D940" w14:textId="77777777" w:rsidR="009F1777" w:rsidRPr="008D7C35" w:rsidRDefault="009F1777" w:rsidP="009F1777">
      <w:pPr>
        <w:spacing w:line="276" w:lineRule="auto"/>
        <w:jc w:val="both"/>
        <w:rPr>
          <w:sz w:val="28"/>
          <w:szCs w:val="28"/>
        </w:rPr>
      </w:pPr>
      <w:r w:rsidRPr="008D7C35">
        <w:rPr>
          <w:sz w:val="28"/>
          <w:szCs w:val="28"/>
        </w:rPr>
        <w:t>Để chính xác hơn, bạn sẽ được cung cấp một hình vuông với một số khối trống và các khối khác đã được điền sẵn cho bạn với một số chữ cái để làm cho công việc của bạn dễ dàng hơn. Bạn phải chèn ký tự vào mọi ô trống để toàn bộ lưới được lấp đầy bằng bảng chữ cái. Khi làm như vậy bạn phải đáp ứng các quy tắc sau:</w:t>
      </w:r>
    </w:p>
    <w:p w14:paraId="672B0E0A" w14:textId="77777777" w:rsidR="009F1777" w:rsidRPr="008D7C35" w:rsidRDefault="009F1777" w:rsidP="009F1777">
      <w:pPr>
        <w:spacing w:line="276" w:lineRule="auto"/>
        <w:ind w:firstLine="720"/>
        <w:jc w:val="both"/>
        <w:rPr>
          <w:sz w:val="28"/>
          <w:szCs w:val="28"/>
        </w:rPr>
      </w:pPr>
      <w:r w:rsidRPr="008D7C35">
        <w:rPr>
          <w:sz w:val="28"/>
          <w:szCs w:val="28"/>
        </w:rPr>
        <w:t>1. Đảm bảo không có ô liền kề nào chứa cùng một chữ cái; hai ô liền kề nếu chúng có chung cạnh.</w:t>
      </w:r>
    </w:p>
    <w:p w14:paraId="79C692C3" w14:textId="77777777" w:rsidR="009F1777" w:rsidRPr="008D7C35" w:rsidRDefault="009F1777" w:rsidP="009F1777">
      <w:pPr>
        <w:spacing w:line="276" w:lineRule="auto"/>
        <w:ind w:firstLine="720"/>
        <w:jc w:val="both"/>
        <w:rPr>
          <w:sz w:val="28"/>
          <w:szCs w:val="28"/>
        </w:rPr>
      </w:pPr>
      <w:r w:rsidRPr="008D7C35">
        <w:rPr>
          <w:sz w:val="28"/>
          <w:szCs w:val="28"/>
        </w:rPr>
        <w:t>2. Có thể có nhiều cách để lấp đầy lưới điện. Bạn phải đảm bảo bạn điền vào bảng sao cho các chữ cái có thứ tự từ điển nhỏ nhất. Ở đây, hai lưới được kiểm tra theo thứ tự hàng khi so sánh theo từ điển.</w:t>
      </w:r>
    </w:p>
    <w:p w14:paraId="51F9352E" w14:textId="77777777" w:rsidR="009F1777" w:rsidRPr="008D7C35" w:rsidRDefault="009F1777" w:rsidP="009F1777">
      <w:pPr>
        <w:spacing w:line="276" w:lineRule="auto"/>
        <w:jc w:val="center"/>
        <w:rPr>
          <w:sz w:val="28"/>
          <w:szCs w:val="28"/>
        </w:rPr>
      </w:pPr>
      <w:r w:rsidRPr="008D7C35">
        <w:rPr>
          <w:sz w:val="28"/>
          <w:szCs w:val="28"/>
        </w:rPr>
        <w:t>INPUT: ALPHABET.INP</w:t>
      </w:r>
    </w:p>
    <w:p w14:paraId="607A06BE" w14:textId="77777777" w:rsidR="009F1777" w:rsidRPr="008D7C35" w:rsidRDefault="009F1777" w:rsidP="009F1777">
      <w:pPr>
        <w:pStyle w:val="ListParagraph"/>
        <w:numPr>
          <w:ilvl w:val="0"/>
          <w:numId w:val="12"/>
        </w:numPr>
        <w:spacing w:line="276" w:lineRule="auto"/>
        <w:jc w:val="both"/>
        <w:rPr>
          <w:sz w:val="32"/>
          <w:szCs w:val="26"/>
        </w:rPr>
      </w:pPr>
      <w:r w:rsidRPr="008D7C35">
        <w:rPr>
          <w:sz w:val="32"/>
          <w:szCs w:val="26"/>
        </w:rPr>
        <w:t>Dòng đầu tiên chứa số nguyên dương T, số lượng bộ test</w:t>
      </w:r>
    </w:p>
    <w:p w14:paraId="4461897B" w14:textId="77777777" w:rsidR="009F1777" w:rsidRPr="008D7C35" w:rsidRDefault="009F1777" w:rsidP="009F1777">
      <w:pPr>
        <w:pStyle w:val="ListParagraph"/>
        <w:numPr>
          <w:ilvl w:val="0"/>
          <w:numId w:val="12"/>
        </w:numPr>
        <w:spacing w:line="276" w:lineRule="auto"/>
        <w:jc w:val="both"/>
        <w:rPr>
          <w:sz w:val="32"/>
          <w:szCs w:val="26"/>
        </w:rPr>
      </w:pPr>
      <w:r w:rsidRPr="008D7C35">
        <w:rPr>
          <w:sz w:val="32"/>
          <w:szCs w:val="26"/>
        </w:rPr>
        <w:t>Mỗi bộ test có dạng:</w:t>
      </w:r>
    </w:p>
    <w:p w14:paraId="6CE40115" w14:textId="77777777" w:rsidR="009F1777" w:rsidRPr="008D7C35" w:rsidRDefault="009F1777" w:rsidP="009F1777">
      <w:pPr>
        <w:pStyle w:val="ListParagraph"/>
        <w:numPr>
          <w:ilvl w:val="1"/>
          <w:numId w:val="12"/>
        </w:numPr>
        <w:spacing w:line="276" w:lineRule="auto"/>
        <w:jc w:val="both"/>
        <w:rPr>
          <w:sz w:val="32"/>
          <w:szCs w:val="26"/>
        </w:rPr>
      </w:pPr>
      <w:r w:rsidRPr="008D7C35">
        <w:rPr>
          <w:sz w:val="32"/>
          <w:szCs w:val="26"/>
        </w:rPr>
        <w:t xml:space="preserve">Dòng đầu chứa số nguyên dương n (n  </w:t>
      </w:r>
      <w:r w:rsidRPr="008D7C35">
        <w:rPr>
          <w:rFonts w:cs="Times New Roman"/>
          <w:sz w:val="32"/>
          <w:szCs w:val="26"/>
        </w:rPr>
        <w:t xml:space="preserve">≤ </w:t>
      </w:r>
      <w:r w:rsidRPr="008D7C35">
        <w:rPr>
          <w:sz w:val="32"/>
          <w:szCs w:val="26"/>
        </w:rPr>
        <w:t>20), kích thước của bảng hình vuông.</w:t>
      </w:r>
    </w:p>
    <w:p w14:paraId="020A74D3" w14:textId="77777777" w:rsidR="009F1777" w:rsidRPr="008D7C35" w:rsidRDefault="009F1777" w:rsidP="009F1777">
      <w:pPr>
        <w:pStyle w:val="ListParagraph"/>
        <w:numPr>
          <w:ilvl w:val="1"/>
          <w:numId w:val="12"/>
        </w:numPr>
        <w:spacing w:line="276" w:lineRule="auto"/>
        <w:jc w:val="both"/>
        <w:rPr>
          <w:sz w:val="32"/>
          <w:szCs w:val="26"/>
        </w:rPr>
      </w:pPr>
      <w:r w:rsidRPr="008D7C35">
        <w:rPr>
          <w:sz w:val="32"/>
          <w:szCs w:val="26"/>
        </w:rPr>
        <w:t>n dòng tiếp theo, mỗi dòng chứa n ký tự ‘.’ (thể hiện ô trống) hoặc ký tự nào đó thuộc đoạn [‘A’, ‘Z’] (thể hiện ô đã được điền sẵn).</w:t>
      </w:r>
    </w:p>
    <w:p w14:paraId="66306F3C" w14:textId="77777777" w:rsidR="009F1777" w:rsidRPr="008D7C35" w:rsidRDefault="009F1777" w:rsidP="009F1777">
      <w:pPr>
        <w:spacing w:line="276" w:lineRule="auto"/>
        <w:jc w:val="center"/>
        <w:rPr>
          <w:sz w:val="28"/>
          <w:szCs w:val="28"/>
        </w:rPr>
      </w:pPr>
      <w:r w:rsidRPr="008D7C35">
        <w:rPr>
          <w:sz w:val="28"/>
          <w:szCs w:val="28"/>
        </w:rPr>
        <w:t>OUTPUT: ALPHABET.OUT</w:t>
      </w:r>
    </w:p>
    <w:p w14:paraId="6B282D8F" w14:textId="77777777" w:rsidR="009F1777" w:rsidRPr="008D7C35" w:rsidRDefault="009F1777" w:rsidP="009F1777">
      <w:pPr>
        <w:pStyle w:val="ListParagraph"/>
        <w:numPr>
          <w:ilvl w:val="0"/>
          <w:numId w:val="12"/>
        </w:numPr>
        <w:spacing w:line="276" w:lineRule="auto"/>
        <w:jc w:val="both"/>
        <w:rPr>
          <w:sz w:val="32"/>
          <w:szCs w:val="26"/>
        </w:rPr>
      </w:pPr>
      <w:r w:rsidRPr="008D7C35">
        <w:rPr>
          <w:sz w:val="32"/>
          <w:szCs w:val="26"/>
        </w:rPr>
        <w:t>Tương ứng mỗi test, tại test thứ i ghi ra từ “Case i:’</w:t>
      </w:r>
    </w:p>
    <w:p w14:paraId="7F68B2D8" w14:textId="77777777" w:rsidR="009F1777" w:rsidRPr="008D7C35" w:rsidRDefault="009F1777" w:rsidP="009F1777">
      <w:pPr>
        <w:pStyle w:val="ListParagraph"/>
        <w:numPr>
          <w:ilvl w:val="0"/>
          <w:numId w:val="12"/>
        </w:numPr>
        <w:spacing w:line="276" w:lineRule="auto"/>
        <w:jc w:val="both"/>
        <w:rPr>
          <w:sz w:val="32"/>
          <w:szCs w:val="26"/>
        </w:rPr>
      </w:pPr>
      <w:r w:rsidRPr="008D7C35">
        <w:rPr>
          <w:sz w:val="32"/>
          <w:szCs w:val="26"/>
        </w:rPr>
        <w:t>Các dòng tiếp theo ghi ra bảng chữ cái thoản mãn yêu cầu đề bài</w:t>
      </w:r>
    </w:p>
    <w:p w14:paraId="6EA1F7E2" w14:textId="77777777" w:rsidR="009F1777" w:rsidRPr="008D7C35" w:rsidRDefault="009F1777" w:rsidP="009F1777">
      <w:pPr>
        <w:spacing w:line="276" w:lineRule="auto"/>
        <w:jc w:val="both"/>
        <w:rPr>
          <w:sz w:val="28"/>
          <w:szCs w:val="28"/>
        </w:rPr>
      </w:pPr>
      <w:r w:rsidRPr="008D7C35">
        <w:rPr>
          <w:sz w:val="28"/>
          <w:szCs w:val="28"/>
        </w:rPr>
        <w:t>Ví dụ:</w:t>
      </w:r>
    </w:p>
    <w:tbl>
      <w:tblPr>
        <w:tblStyle w:val="TableGrid"/>
        <w:tblW w:w="0" w:type="auto"/>
        <w:tblInd w:w="1129" w:type="dxa"/>
        <w:tblLook w:val="04A0" w:firstRow="1" w:lastRow="0" w:firstColumn="1" w:lastColumn="0" w:noHBand="0" w:noVBand="1"/>
      </w:tblPr>
      <w:tblGrid>
        <w:gridCol w:w="3402"/>
        <w:gridCol w:w="3828"/>
      </w:tblGrid>
      <w:tr w:rsidR="009F1777" w:rsidRPr="008D7C35" w14:paraId="5764E34D" w14:textId="77777777" w:rsidTr="0027177B">
        <w:tc>
          <w:tcPr>
            <w:tcW w:w="3402" w:type="dxa"/>
          </w:tcPr>
          <w:p w14:paraId="56AF9D33" w14:textId="77777777" w:rsidR="009F1777" w:rsidRPr="008D7C35" w:rsidRDefault="009F1777" w:rsidP="0027177B">
            <w:pPr>
              <w:jc w:val="center"/>
              <w:rPr>
                <w:sz w:val="28"/>
                <w:szCs w:val="28"/>
              </w:rPr>
            </w:pPr>
            <w:r w:rsidRPr="008D7C35">
              <w:rPr>
                <w:sz w:val="28"/>
                <w:szCs w:val="28"/>
              </w:rPr>
              <w:t>ALPHABET.INP</w:t>
            </w:r>
          </w:p>
        </w:tc>
        <w:tc>
          <w:tcPr>
            <w:tcW w:w="3828" w:type="dxa"/>
          </w:tcPr>
          <w:p w14:paraId="2A2E905C" w14:textId="77777777" w:rsidR="009F1777" w:rsidRPr="008D7C35" w:rsidRDefault="009F1777" w:rsidP="0027177B">
            <w:pPr>
              <w:jc w:val="center"/>
              <w:rPr>
                <w:sz w:val="28"/>
                <w:szCs w:val="28"/>
              </w:rPr>
            </w:pPr>
            <w:r w:rsidRPr="008D7C35">
              <w:rPr>
                <w:sz w:val="28"/>
                <w:szCs w:val="28"/>
              </w:rPr>
              <w:t>ALPHABET.OUT</w:t>
            </w:r>
          </w:p>
        </w:tc>
      </w:tr>
      <w:tr w:rsidR="009F1777" w:rsidRPr="008D7C35" w14:paraId="7F2141F2" w14:textId="77777777" w:rsidTr="0027177B">
        <w:tc>
          <w:tcPr>
            <w:tcW w:w="3402" w:type="dxa"/>
          </w:tcPr>
          <w:p w14:paraId="5470DE8F" w14:textId="77777777" w:rsidR="009F1777" w:rsidRPr="008D7C35" w:rsidRDefault="009F1777" w:rsidP="0027177B">
            <w:pPr>
              <w:jc w:val="both"/>
              <w:rPr>
                <w:rFonts w:ascii="Courier New" w:hAnsi="Courier New" w:cs="Courier New"/>
                <w:sz w:val="28"/>
                <w:szCs w:val="28"/>
              </w:rPr>
            </w:pPr>
            <w:r w:rsidRPr="008D7C35">
              <w:rPr>
                <w:rFonts w:ascii="Courier New" w:hAnsi="Courier New" w:cs="Courier New"/>
                <w:sz w:val="28"/>
                <w:szCs w:val="28"/>
              </w:rPr>
              <w:t xml:space="preserve">2 </w:t>
            </w:r>
          </w:p>
          <w:p w14:paraId="0916E8C6" w14:textId="77777777" w:rsidR="009F1777" w:rsidRPr="008D7C35" w:rsidRDefault="009F1777" w:rsidP="0027177B">
            <w:pPr>
              <w:jc w:val="both"/>
              <w:rPr>
                <w:rFonts w:ascii="Courier New" w:hAnsi="Courier New" w:cs="Courier New"/>
                <w:sz w:val="28"/>
                <w:szCs w:val="28"/>
              </w:rPr>
            </w:pPr>
            <w:r w:rsidRPr="008D7C35">
              <w:rPr>
                <w:rFonts w:ascii="Courier New" w:hAnsi="Courier New" w:cs="Courier New"/>
                <w:sz w:val="28"/>
                <w:szCs w:val="28"/>
              </w:rPr>
              <w:t xml:space="preserve">3 </w:t>
            </w:r>
          </w:p>
          <w:p w14:paraId="4EEC98B8" w14:textId="77777777" w:rsidR="009F1777" w:rsidRPr="008D7C35" w:rsidRDefault="009F1777" w:rsidP="0027177B">
            <w:pPr>
              <w:jc w:val="both"/>
              <w:rPr>
                <w:rFonts w:ascii="Courier New" w:hAnsi="Courier New" w:cs="Courier New"/>
                <w:sz w:val="28"/>
                <w:szCs w:val="28"/>
              </w:rPr>
            </w:pPr>
            <w:r w:rsidRPr="008D7C35">
              <w:rPr>
                <w:rFonts w:ascii="Courier New" w:hAnsi="Courier New" w:cs="Courier New"/>
                <w:sz w:val="28"/>
                <w:szCs w:val="28"/>
              </w:rPr>
              <w:t xml:space="preserve">... </w:t>
            </w:r>
          </w:p>
          <w:p w14:paraId="65ABABCD" w14:textId="77777777" w:rsidR="009F1777" w:rsidRPr="008D7C35" w:rsidRDefault="009F1777" w:rsidP="0027177B">
            <w:pPr>
              <w:jc w:val="both"/>
              <w:rPr>
                <w:rFonts w:ascii="Courier New" w:hAnsi="Courier New" w:cs="Courier New"/>
                <w:sz w:val="28"/>
                <w:szCs w:val="28"/>
              </w:rPr>
            </w:pPr>
            <w:r w:rsidRPr="008D7C35">
              <w:rPr>
                <w:rFonts w:ascii="Courier New" w:hAnsi="Courier New" w:cs="Courier New"/>
                <w:sz w:val="28"/>
                <w:szCs w:val="28"/>
              </w:rPr>
              <w:t xml:space="preserve">... </w:t>
            </w:r>
          </w:p>
          <w:p w14:paraId="05EAB2F7" w14:textId="77777777" w:rsidR="009F1777" w:rsidRPr="008D7C35" w:rsidRDefault="009F1777" w:rsidP="0027177B">
            <w:pPr>
              <w:jc w:val="both"/>
              <w:rPr>
                <w:rFonts w:ascii="Courier New" w:hAnsi="Courier New" w:cs="Courier New"/>
                <w:sz w:val="28"/>
                <w:szCs w:val="28"/>
              </w:rPr>
            </w:pPr>
            <w:r w:rsidRPr="008D7C35">
              <w:rPr>
                <w:rFonts w:ascii="Courier New" w:hAnsi="Courier New" w:cs="Courier New"/>
                <w:sz w:val="28"/>
                <w:szCs w:val="28"/>
              </w:rPr>
              <w:t xml:space="preserve">... </w:t>
            </w:r>
          </w:p>
          <w:p w14:paraId="17E058E4" w14:textId="77777777" w:rsidR="009F1777" w:rsidRPr="008D7C35" w:rsidRDefault="009F1777" w:rsidP="0027177B">
            <w:pPr>
              <w:jc w:val="both"/>
              <w:rPr>
                <w:rFonts w:ascii="Courier New" w:hAnsi="Courier New" w:cs="Courier New"/>
                <w:sz w:val="28"/>
                <w:szCs w:val="28"/>
              </w:rPr>
            </w:pPr>
            <w:r w:rsidRPr="008D7C35">
              <w:rPr>
                <w:rFonts w:ascii="Courier New" w:hAnsi="Courier New" w:cs="Courier New"/>
                <w:sz w:val="28"/>
                <w:szCs w:val="28"/>
              </w:rPr>
              <w:t xml:space="preserve">3 </w:t>
            </w:r>
          </w:p>
          <w:p w14:paraId="14BEEE49" w14:textId="77777777" w:rsidR="009F1777" w:rsidRPr="008D7C35" w:rsidRDefault="009F1777" w:rsidP="0027177B">
            <w:pPr>
              <w:jc w:val="both"/>
              <w:rPr>
                <w:rFonts w:ascii="Courier New" w:hAnsi="Courier New" w:cs="Courier New"/>
                <w:sz w:val="28"/>
                <w:szCs w:val="28"/>
              </w:rPr>
            </w:pPr>
            <w:r w:rsidRPr="008D7C35">
              <w:rPr>
                <w:rFonts w:ascii="Courier New" w:hAnsi="Courier New" w:cs="Courier New"/>
                <w:sz w:val="28"/>
                <w:szCs w:val="28"/>
              </w:rPr>
              <w:t xml:space="preserve">... </w:t>
            </w:r>
          </w:p>
          <w:p w14:paraId="7BC8169F" w14:textId="77777777" w:rsidR="009F1777" w:rsidRPr="008D7C35" w:rsidRDefault="009F1777" w:rsidP="0027177B">
            <w:pPr>
              <w:jc w:val="both"/>
              <w:rPr>
                <w:rFonts w:ascii="Courier New" w:hAnsi="Courier New" w:cs="Courier New"/>
                <w:sz w:val="28"/>
                <w:szCs w:val="28"/>
              </w:rPr>
            </w:pPr>
            <w:r w:rsidRPr="008D7C35">
              <w:rPr>
                <w:rFonts w:ascii="Courier New" w:hAnsi="Courier New" w:cs="Courier New"/>
                <w:sz w:val="28"/>
                <w:szCs w:val="28"/>
              </w:rPr>
              <w:t xml:space="preserve">A.. </w:t>
            </w:r>
          </w:p>
          <w:p w14:paraId="4618C321" w14:textId="77777777" w:rsidR="009F1777" w:rsidRPr="008D7C35" w:rsidRDefault="009F1777" w:rsidP="0027177B">
            <w:pPr>
              <w:jc w:val="both"/>
              <w:rPr>
                <w:rFonts w:ascii="Courier New" w:hAnsi="Courier New" w:cs="Courier New"/>
                <w:sz w:val="28"/>
                <w:szCs w:val="28"/>
              </w:rPr>
            </w:pPr>
            <w:r w:rsidRPr="008D7C35">
              <w:rPr>
                <w:rFonts w:ascii="Courier New" w:hAnsi="Courier New" w:cs="Courier New"/>
                <w:sz w:val="28"/>
                <w:szCs w:val="28"/>
              </w:rPr>
              <w:t>...</w:t>
            </w:r>
          </w:p>
        </w:tc>
        <w:tc>
          <w:tcPr>
            <w:tcW w:w="3828" w:type="dxa"/>
          </w:tcPr>
          <w:p w14:paraId="3F029C16" w14:textId="77777777" w:rsidR="009F1777" w:rsidRPr="008D7C35" w:rsidRDefault="009F1777" w:rsidP="0027177B">
            <w:pPr>
              <w:jc w:val="both"/>
              <w:rPr>
                <w:rFonts w:ascii="Courier New" w:hAnsi="Courier New" w:cs="Courier New"/>
                <w:sz w:val="28"/>
                <w:szCs w:val="28"/>
              </w:rPr>
            </w:pPr>
            <w:r w:rsidRPr="008D7C35">
              <w:rPr>
                <w:rFonts w:ascii="Courier New" w:hAnsi="Courier New" w:cs="Courier New"/>
                <w:sz w:val="28"/>
                <w:szCs w:val="28"/>
              </w:rPr>
              <w:t>Case 1:</w:t>
            </w:r>
          </w:p>
          <w:p w14:paraId="622ABC53" w14:textId="77777777" w:rsidR="009F1777" w:rsidRPr="008D7C35" w:rsidRDefault="009F1777" w:rsidP="0027177B">
            <w:pPr>
              <w:jc w:val="both"/>
              <w:rPr>
                <w:rFonts w:ascii="Courier New" w:hAnsi="Courier New" w:cs="Courier New"/>
                <w:sz w:val="28"/>
                <w:szCs w:val="28"/>
              </w:rPr>
            </w:pPr>
            <w:r w:rsidRPr="008D7C35">
              <w:rPr>
                <w:rFonts w:ascii="Courier New" w:hAnsi="Courier New" w:cs="Courier New"/>
                <w:sz w:val="28"/>
                <w:szCs w:val="28"/>
              </w:rPr>
              <w:t>ABA</w:t>
            </w:r>
          </w:p>
          <w:p w14:paraId="1C87AF2B" w14:textId="77777777" w:rsidR="009F1777" w:rsidRPr="008D7C35" w:rsidRDefault="009F1777" w:rsidP="0027177B">
            <w:pPr>
              <w:jc w:val="both"/>
              <w:rPr>
                <w:rFonts w:ascii="Courier New" w:hAnsi="Courier New" w:cs="Courier New"/>
                <w:sz w:val="28"/>
                <w:szCs w:val="28"/>
              </w:rPr>
            </w:pPr>
            <w:r w:rsidRPr="008D7C35">
              <w:rPr>
                <w:rFonts w:ascii="Courier New" w:hAnsi="Courier New" w:cs="Courier New"/>
                <w:sz w:val="28"/>
                <w:szCs w:val="28"/>
              </w:rPr>
              <w:t>BAB</w:t>
            </w:r>
          </w:p>
          <w:p w14:paraId="1C57D77F" w14:textId="77777777" w:rsidR="009F1777" w:rsidRPr="008D7C35" w:rsidRDefault="009F1777" w:rsidP="0027177B">
            <w:pPr>
              <w:jc w:val="both"/>
              <w:rPr>
                <w:rFonts w:ascii="Courier New" w:hAnsi="Courier New" w:cs="Courier New"/>
                <w:sz w:val="28"/>
                <w:szCs w:val="28"/>
              </w:rPr>
            </w:pPr>
            <w:r w:rsidRPr="008D7C35">
              <w:rPr>
                <w:rFonts w:ascii="Courier New" w:hAnsi="Courier New" w:cs="Courier New"/>
                <w:sz w:val="28"/>
                <w:szCs w:val="28"/>
              </w:rPr>
              <w:t>ABA</w:t>
            </w:r>
          </w:p>
          <w:p w14:paraId="70F2D290" w14:textId="77777777" w:rsidR="009F1777" w:rsidRPr="008D7C35" w:rsidRDefault="009F1777" w:rsidP="0027177B">
            <w:pPr>
              <w:jc w:val="both"/>
              <w:rPr>
                <w:rFonts w:ascii="Courier New" w:hAnsi="Courier New" w:cs="Courier New"/>
                <w:sz w:val="28"/>
                <w:szCs w:val="28"/>
              </w:rPr>
            </w:pPr>
            <w:r w:rsidRPr="008D7C35">
              <w:rPr>
                <w:rFonts w:ascii="Courier New" w:hAnsi="Courier New" w:cs="Courier New"/>
                <w:sz w:val="28"/>
                <w:szCs w:val="28"/>
              </w:rPr>
              <w:t>Case 2:</w:t>
            </w:r>
          </w:p>
          <w:p w14:paraId="2E84DDB1" w14:textId="77777777" w:rsidR="009F1777" w:rsidRPr="008D7C35" w:rsidRDefault="009F1777" w:rsidP="0027177B">
            <w:pPr>
              <w:jc w:val="both"/>
              <w:rPr>
                <w:rFonts w:ascii="Courier New" w:hAnsi="Courier New" w:cs="Courier New"/>
                <w:sz w:val="28"/>
                <w:szCs w:val="28"/>
              </w:rPr>
            </w:pPr>
            <w:r w:rsidRPr="008D7C35">
              <w:rPr>
                <w:rFonts w:ascii="Courier New" w:hAnsi="Courier New" w:cs="Courier New"/>
                <w:sz w:val="28"/>
                <w:szCs w:val="28"/>
              </w:rPr>
              <w:t>BAB</w:t>
            </w:r>
          </w:p>
          <w:p w14:paraId="3A39A10C" w14:textId="77777777" w:rsidR="009F1777" w:rsidRPr="008D7C35" w:rsidRDefault="009F1777" w:rsidP="0027177B">
            <w:pPr>
              <w:jc w:val="both"/>
              <w:rPr>
                <w:rFonts w:ascii="Courier New" w:hAnsi="Courier New" w:cs="Courier New"/>
                <w:sz w:val="28"/>
                <w:szCs w:val="28"/>
              </w:rPr>
            </w:pPr>
            <w:r w:rsidRPr="008D7C35">
              <w:rPr>
                <w:rFonts w:ascii="Courier New" w:hAnsi="Courier New" w:cs="Courier New"/>
                <w:sz w:val="28"/>
                <w:szCs w:val="28"/>
              </w:rPr>
              <w:t>ABA</w:t>
            </w:r>
          </w:p>
          <w:p w14:paraId="4FE429B7" w14:textId="77777777" w:rsidR="009F1777" w:rsidRPr="008D7C35" w:rsidRDefault="009F1777" w:rsidP="0027177B">
            <w:pPr>
              <w:jc w:val="both"/>
              <w:rPr>
                <w:sz w:val="28"/>
                <w:szCs w:val="28"/>
              </w:rPr>
            </w:pPr>
            <w:r w:rsidRPr="008D7C35">
              <w:rPr>
                <w:rFonts w:ascii="Courier New" w:hAnsi="Courier New" w:cs="Courier New"/>
                <w:sz w:val="28"/>
                <w:szCs w:val="28"/>
              </w:rPr>
              <w:t>BAB</w:t>
            </w:r>
          </w:p>
        </w:tc>
      </w:tr>
    </w:tbl>
    <w:p w14:paraId="07DFCFDE" w14:textId="1D7E0F9B" w:rsidR="00F13342" w:rsidRDefault="00F13342" w:rsidP="00ED44F6"/>
    <w:p w14:paraId="3AC29F08" w14:textId="62EC692C" w:rsidR="00F13342" w:rsidRPr="009F76F5" w:rsidRDefault="00F13342" w:rsidP="00F13342">
      <w:pPr>
        <w:pStyle w:val="Heading1"/>
        <w:rPr>
          <w:rStyle w:val="Strong"/>
        </w:rPr>
      </w:pPr>
      <w:r>
        <w:rPr>
          <w:rStyle w:val="Strong"/>
        </w:rPr>
        <w:lastRenderedPageBreak/>
        <w:t xml:space="preserve">Bài 13. </w:t>
      </w:r>
      <w:r w:rsidRPr="009F76F5">
        <w:rPr>
          <w:rStyle w:val="Strong"/>
        </w:rPr>
        <w:t xml:space="preserve">Sơn bảng </w:t>
      </w:r>
      <w:r>
        <w:rPr>
          <w:rStyle w:val="Strong"/>
        </w:rPr>
        <w:tab/>
      </w:r>
      <w:r>
        <w:rPr>
          <w:rStyle w:val="Strong"/>
        </w:rPr>
        <w:tab/>
      </w:r>
      <w:r w:rsidRPr="009F76F5">
        <w:rPr>
          <w:rStyle w:val="Strong"/>
        </w:rPr>
        <w:tab/>
      </w:r>
      <w:r w:rsidRPr="009F76F5">
        <w:rPr>
          <w:rStyle w:val="Strong"/>
        </w:rPr>
        <w:tab/>
      </w:r>
      <w:r w:rsidRPr="009F76F5">
        <w:rPr>
          <w:rStyle w:val="Strong"/>
        </w:rPr>
        <w:tab/>
      </w:r>
      <w:r w:rsidRPr="009F76F5">
        <w:rPr>
          <w:rStyle w:val="Strong"/>
        </w:rPr>
        <w:tab/>
      </w:r>
      <w:r w:rsidRPr="009F76F5">
        <w:rPr>
          <w:rStyle w:val="Strong"/>
        </w:rPr>
        <w:tab/>
        <w:t>Tên file: PAINT.CPP</w:t>
      </w:r>
    </w:p>
    <w:p w14:paraId="7E301D19" w14:textId="77777777" w:rsidR="00B85E11" w:rsidRDefault="00B85E11" w:rsidP="00F13342">
      <w:pPr>
        <w:jc w:val="both"/>
        <w:rPr>
          <w:sz w:val="28"/>
          <w:szCs w:val="28"/>
        </w:rPr>
      </w:pPr>
    </w:p>
    <w:p w14:paraId="575BC5B4" w14:textId="421A18A4" w:rsidR="00F13342" w:rsidRPr="00DD2EC2" w:rsidRDefault="00F13342" w:rsidP="00F13342">
      <w:pPr>
        <w:jc w:val="both"/>
        <w:rPr>
          <w:sz w:val="28"/>
          <w:szCs w:val="28"/>
        </w:rPr>
      </w:pPr>
      <w:r w:rsidRPr="00DD2EC2">
        <w:rPr>
          <w:sz w:val="28"/>
          <w:szCs w:val="28"/>
        </w:rPr>
        <w:t xml:space="preserve">Một bảng số kích thước </w:t>
      </w:r>
      <w:r w:rsidRPr="00DD2EC2">
        <w:rPr>
          <w:b/>
          <w:i/>
          <w:sz w:val="28"/>
          <w:szCs w:val="28"/>
        </w:rPr>
        <w:t>m</w:t>
      </w:r>
      <w:r w:rsidRPr="00DD2EC2">
        <w:rPr>
          <w:b/>
          <w:sz w:val="28"/>
          <w:szCs w:val="28"/>
        </w:rPr>
        <w:t xml:space="preserve"> </w:t>
      </w:r>
      <w:r w:rsidRPr="00DD2EC2">
        <w:rPr>
          <w:sz w:val="28"/>
          <w:szCs w:val="28"/>
        </w:rPr>
        <w:t>x</w:t>
      </w:r>
      <w:r w:rsidRPr="00DD2EC2">
        <w:rPr>
          <w:b/>
          <w:sz w:val="28"/>
          <w:szCs w:val="28"/>
        </w:rPr>
        <w:t xml:space="preserve"> </w:t>
      </w:r>
      <w:r w:rsidRPr="00DD2EC2">
        <w:rPr>
          <w:b/>
          <w:i/>
          <w:sz w:val="28"/>
          <w:szCs w:val="28"/>
        </w:rPr>
        <w:t>n</w:t>
      </w:r>
      <w:r w:rsidRPr="00DD2EC2">
        <w:rPr>
          <w:sz w:val="28"/>
          <w:szCs w:val="28"/>
        </w:rPr>
        <w:t>, ban đầu bảng số được phủ toàn bộ là màu trắng. Người ta tiến hành sơn bảng số này như sau:</w:t>
      </w:r>
    </w:p>
    <w:p w14:paraId="76BC7563" w14:textId="77777777" w:rsidR="00F13342" w:rsidRPr="00DD2EC2" w:rsidRDefault="00F13342" w:rsidP="00F13342">
      <w:pPr>
        <w:pStyle w:val="ListParagraph"/>
        <w:numPr>
          <w:ilvl w:val="0"/>
          <w:numId w:val="13"/>
        </w:numPr>
        <w:jc w:val="both"/>
        <w:rPr>
          <w:szCs w:val="28"/>
        </w:rPr>
      </w:pPr>
      <w:r w:rsidRPr="00DD2EC2">
        <w:rPr>
          <w:szCs w:val="28"/>
        </w:rPr>
        <w:t xml:space="preserve">Chọn một bảng con kích thước </w:t>
      </w:r>
      <w:r w:rsidRPr="00DD2EC2">
        <w:rPr>
          <w:b/>
          <w:i/>
          <w:szCs w:val="28"/>
        </w:rPr>
        <w:t>r</w:t>
      </w:r>
      <w:r w:rsidRPr="00DD2EC2">
        <w:rPr>
          <w:szCs w:val="28"/>
        </w:rPr>
        <w:t xml:space="preserve"> x </w:t>
      </w:r>
      <w:r w:rsidRPr="00DD2EC2">
        <w:rPr>
          <w:b/>
          <w:i/>
          <w:szCs w:val="28"/>
        </w:rPr>
        <w:t xml:space="preserve">c </w:t>
      </w:r>
      <w:r w:rsidRPr="00DD2EC2">
        <w:rPr>
          <w:szCs w:val="28"/>
        </w:rPr>
        <w:t>bất kỳ</w:t>
      </w:r>
      <w:r w:rsidRPr="00DD2EC2">
        <w:rPr>
          <w:i/>
          <w:szCs w:val="28"/>
        </w:rPr>
        <w:t>.</w:t>
      </w:r>
    </w:p>
    <w:p w14:paraId="36F03F7E" w14:textId="77777777" w:rsidR="00F13342" w:rsidRPr="00DD2EC2" w:rsidRDefault="00F13342" w:rsidP="00F13342">
      <w:pPr>
        <w:pStyle w:val="ListParagraph"/>
        <w:numPr>
          <w:ilvl w:val="0"/>
          <w:numId w:val="13"/>
        </w:numPr>
        <w:jc w:val="both"/>
        <w:rPr>
          <w:szCs w:val="28"/>
        </w:rPr>
      </w:pPr>
      <w:r w:rsidRPr="00DD2EC2">
        <w:rPr>
          <w:szCs w:val="28"/>
        </w:rPr>
        <w:t>Sơn toàn bộ bảng con vừa chọn, màu trắng thành màu đen và màu đen thành màu trắng.</w:t>
      </w:r>
    </w:p>
    <w:p w14:paraId="39C0873C" w14:textId="77777777" w:rsidR="00F13342" w:rsidRPr="00DD2EC2" w:rsidRDefault="00F13342" w:rsidP="00F13342">
      <w:pPr>
        <w:pStyle w:val="ListParagraph"/>
        <w:numPr>
          <w:ilvl w:val="0"/>
          <w:numId w:val="13"/>
        </w:numPr>
        <w:jc w:val="both"/>
        <w:rPr>
          <w:szCs w:val="28"/>
        </w:rPr>
      </w:pPr>
      <w:r w:rsidRPr="00DD2EC2">
        <w:rPr>
          <w:szCs w:val="28"/>
        </w:rPr>
        <w:t>Lặp lại các bước trên cho đến khi được một mẫu cho trước.</w:t>
      </w:r>
    </w:p>
    <w:p w14:paraId="2A10E70F" w14:textId="77777777" w:rsidR="00F13342" w:rsidRPr="00DD2EC2" w:rsidRDefault="00F13342" w:rsidP="00F13342">
      <w:pPr>
        <w:jc w:val="both"/>
        <w:rPr>
          <w:sz w:val="28"/>
          <w:szCs w:val="28"/>
        </w:rPr>
      </w:pPr>
      <w:r w:rsidRPr="00DD2EC2">
        <w:rPr>
          <w:sz w:val="28"/>
          <w:szCs w:val="28"/>
        </w:rPr>
        <w:t>Bạn hãy cho biết cần tối thiểu bao nhiêu lần sơn để được mẫu cho trước.</w:t>
      </w:r>
    </w:p>
    <w:p w14:paraId="657CF141" w14:textId="77777777" w:rsidR="00F13342" w:rsidRPr="00DD2EC2" w:rsidRDefault="00F13342" w:rsidP="00F13342">
      <w:pPr>
        <w:jc w:val="center"/>
        <w:rPr>
          <w:b/>
          <w:sz w:val="28"/>
          <w:szCs w:val="28"/>
        </w:rPr>
      </w:pPr>
      <w:r w:rsidRPr="00DD2EC2">
        <w:rPr>
          <w:b/>
          <w:sz w:val="28"/>
          <w:szCs w:val="28"/>
        </w:rPr>
        <w:t>INPUT: PAINT.INP</w:t>
      </w:r>
    </w:p>
    <w:p w14:paraId="05403D68" w14:textId="77777777" w:rsidR="00F13342" w:rsidRPr="00DD2EC2" w:rsidRDefault="00F13342" w:rsidP="00F13342">
      <w:pPr>
        <w:pStyle w:val="ListParagraph"/>
        <w:numPr>
          <w:ilvl w:val="0"/>
          <w:numId w:val="13"/>
        </w:numPr>
        <w:jc w:val="both"/>
        <w:rPr>
          <w:szCs w:val="28"/>
        </w:rPr>
      </w:pPr>
      <w:r w:rsidRPr="00DD2EC2">
        <w:rPr>
          <w:szCs w:val="28"/>
        </w:rPr>
        <w:t>Gồm nhiều bộ test, mỗi bộ test bao gồm:</w:t>
      </w:r>
    </w:p>
    <w:p w14:paraId="0C807CC0" w14:textId="77777777" w:rsidR="00F13342" w:rsidRPr="00DD2EC2" w:rsidRDefault="00F13342" w:rsidP="00F13342">
      <w:pPr>
        <w:pStyle w:val="ListParagraph"/>
        <w:numPr>
          <w:ilvl w:val="1"/>
          <w:numId w:val="13"/>
        </w:numPr>
        <w:jc w:val="both"/>
        <w:rPr>
          <w:szCs w:val="28"/>
        </w:rPr>
      </w:pPr>
      <w:r w:rsidRPr="00DD2EC2">
        <w:rPr>
          <w:szCs w:val="28"/>
        </w:rPr>
        <w:t xml:space="preserve">Dòng 1 chứa 4 số nguyên dương </w:t>
      </w:r>
      <w:r w:rsidRPr="00DD2EC2">
        <w:rPr>
          <w:b/>
          <w:i/>
          <w:szCs w:val="28"/>
        </w:rPr>
        <w:t>m, n, r, c</w:t>
      </w:r>
      <w:r w:rsidRPr="00DD2EC2">
        <w:rPr>
          <w:szCs w:val="28"/>
        </w:rPr>
        <w:t xml:space="preserve"> (1 ≤ </w:t>
      </w:r>
      <w:r w:rsidRPr="00DD2EC2">
        <w:rPr>
          <w:b/>
          <w:i/>
          <w:szCs w:val="28"/>
        </w:rPr>
        <w:t>r</w:t>
      </w:r>
      <w:r w:rsidRPr="00DD2EC2">
        <w:rPr>
          <w:szCs w:val="28"/>
        </w:rPr>
        <w:t xml:space="preserve"> ≤ </w:t>
      </w:r>
      <w:r w:rsidRPr="00DD2EC2">
        <w:rPr>
          <w:b/>
          <w:i/>
          <w:szCs w:val="28"/>
        </w:rPr>
        <w:t>n</w:t>
      </w:r>
      <w:r w:rsidRPr="00DD2EC2">
        <w:rPr>
          <w:szCs w:val="28"/>
        </w:rPr>
        <w:t xml:space="preserve"> ≤ 100, 1 ≤ </w:t>
      </w:r>
      <w:r w:rsidRPr="00DD2EC2">
        <w:rPr>
          <w:b/>
          <w:i/>
          <w:szCs w:val="28"/>
        </w:rPr>
        <w:t>c</w:t>
      </w:r>
      <w:r w:rsidRPr="00DD2EC2">
        <w:rPr>
          <w:szCs w:val="28"/>
        </w:rPr>
        <w:t xml:space="preserve"> ≤ </w:t>
      </w:r>
      <w:r w:rsidRPr="00DD2EC2">
        <w:rPr>
          <w:b/>
          <w:i/>
          <w:szCs w:val="28"/>
        </w:rPr>
        <w:t>m</w:t>
      </w:r>
      <w:r w:rsidRPr="00DD2EC2">
        <w:rPr>
          <w:szCs w:val="28"/>
        </w:rPr>
        <w:t xml:space="preserve"> ≤ 100).</w:t>
      </w:r>
    </w:p>
    <w:p w14:paraId="383E8D8B" w14:textId="77777777" w:rsidR="00F13342" w:rsidRPr="00DD2EC2" w:rsidRDefault="00F13342" w:rsidP="00F13342">
      <w:pPr>
        <w:pStyle w:val="ListParagraph"/>
        <w:numPr>
          <w:ilvl w:val="1"/>
          <w:numId w:val="13"/>
        </w:numPr>
        <w:jc w:val="both"/>
        <w:rPr>
          <w:szCs w:val="28"/>
        </w:rPr>
      </w:pPr>
      <w:r w:rsidRPr="00DD2EC2">
        <w:rPr>
          <w:szCs w:val="28"/>
        </w:rPr>
        <w:t>Các dòng tiếp theo thể hiện bảng mẫu. Bản mẫu gồm</w:t>
      </w:r>
      <w:r w:rsidRPr="00DD2EC2">
        <w:rPr>
          <w:b/>
          <w:i/>
          <w:szCs w:val="28"/>
        </w:rPr>
        <w:t xml:space="preserve"> m</w:t>
      </w:r>
      <w:r w:rsidRPr="00DD2EC2">
        <w:rPr>
          <w:szCs w:val="28"/>
        </w:rPr>
        <w:t xml:space="preserve"> dòng, mỗi dòng chứa </w:t>
      </w:r>
      <w:r w:rsidRPr="00DD2EC2">
        <w:rPr>
          <w:b/>
          <w:i/>
          <w:szCs w:val="28"/>
        </w:rPr>
        <w:t>n</w:t>
      </w:r>
      <w:r w:rsidRPr="00DD2EC2">
        <w:rPr>
          <w:szCs w:val="28"/>
        </w:rPr>
        <w:t xml:space="preserve"> ký tự 0 hoặc 1, trong đó 0 là màu trắng và 1 là màu đen.</w:t>
      </w:r>
    </w:p>
    <w:p w14:paraId="52C8E563" w14:textId="77777777" w:rsidR="00F13342" w:rsidRPr="00DD2EC2" w:rsidRDefault="00F13342" w:rsidP="00F13342">
      <w:pPr>
        <w:pStyle w:val="ListParagraph"/>
        <w:numPr>
          <w:ilvl w:val="0"/>
          <w:numId w:val="13"/>
        </w:numPr>
        <w:jc w:val="both"/>
        <w:rPr>
          <w:szCs w:val="28"/>
        </w:rPr>
      </w:pPr>
      <w:r w:rsidRPr="00DD2EC2">
        <w:rPr>
          <w:szCs w:val="28"/>
        </w:rPr>
        <w:t>Kết thúc bộ test là 4 số 0 0 0 0.</w:t>
      </w:r>
    </w:p>
    <w:p w14:paraId="0014E348" w14:textId="77777777" w:rsidR="00F13342" w:rsidRPr="00DD2EC2" w:rsidRDefault="00F13342" w:rsidP="00F13342">
      <w:pPr>
        <w:jc w:val="center"/>
        <w:rPr>
          <w:b/>
          <w:sz w:val="28"/>
          <w:szCs w:val="28"/>
        </w:rPr>
      </w:pPr>
      <w:r w:rsidRPr="00DD2EC2">
        <w:rPr>
          <w:b/>
          <w:sz w:val="28"/>
          <w:szCs w:val="28"/>
        </w:rPr>
        <w:t>OUTPUT: PAINT.OUT</w:t>
      </w:r>
    </w:p>
    <w:p w14:paraId="3C5FEC3E" w14:textId="77777777" w:rsidR="00F13342" w:rsidRPr="00DD2EC2" w:rsidRDefault="00F13342" w:rsidP="00F13342">
      <w:pPr>
        <w:pStyle w:val="ListParagraph"/>
        <w:numPr>
          <w:ilvl w:val="0"/>
          <w:numId w:val="13"/>
        </w:numPr>
        <w:jc w:val="both"/>
        <w:rPr>
          <w:szCs w:val="28"/>
        </w:rPr>
      </w:pPr>
      <w:r w:rsidRPr="00DD2EC2">
        <w:rPr>
          <w:szCs w:val="28"/>
        </w:rPr>
        <w:t>Đưa ra số lượng sơn bảng ít nhất có thể, trong trường hợp không tạo được mẫu cho trước thì đưa ra -1.</w:t>
      </w:r>
    </w:p>
    <w:p w14:paraId="46F6CB02" w14:textId="77777777" w:rsidR="00F13342" w:rsidRPr="00DD2EC2" w:rsidRDefault="00F13342" w:rsidP="00F13342">
      <w:pPr>
        <w:ind w:left="360"/>
        <w:jc w:val="both"/>
        <w:rPr>
          <w:b/>
          <w:i/>
          <w:sz w:val="28"/>
          <w:szCs w:val="28"/>
        </w:rPr>
      </w:pPr>
      <w:r w:rsidRPr="00DD2EC2">
        <w:rPr>
          <w:b/>
          <w:i/>
          <w:sz w:val="28"/>
          <w:szCs w:val="28"/>
        </w:rPr>
        <w:t>Ví dụ:</w:t>
      </w:r>
    </w:p>
    <w:tbl>
      <w:tblPr>
        <w:tblStyle w:val="TableGrid"/>
        <w:tblW w:w="0" w:type="auto"/>
        <w:tblInd w:w="1555" w:type="dxa"/>
        <w:tblLook w:val="04A0" w:firstRow="1" w:lastRow="0" w:firstColumn="1" w:lastColumn="0" w:noHBand="0" w:noVBand="1"/>
      </w:tblPr>
      <w:tblGrid>
        <w:gridCol w:w="3543"/>
        <w:gridCol w:w="3544"/>
      </w:tblGrid>
      <w:tr w:rsidR="00F13342" w14:paraId="1B0943BB" w14:textId="77777777" w:rsidTr="0027177B">
        <w:tc>
          <w:tcPr>
            <w:tcW w:w="3543" w:type="dxa"/>
          </w:tcPr>
          <w:p w14:paraId="04D6F3F5" w14:textId="77777777" w:rsidR="00F13342" w:rsidRDefault="00F13342" w:rsidP="0027177B">
            <w:pPr>
              <w:jc w:val="center"/>
            </w:pPr>
            <w:r>
              <w:t>PAINT.INP</w:t>
            </w:r>
          </w:p>
        </w:tc>
        <w:tc>
          <w:tcPr>
            <w:tcW w:w="3544" w:type="dxa"/>
          </w:tcPr>
          <w:p w14:paraId="4559A484" w14:textId="77777777" w:rsidR="00F13342" w:rsidRDefault="00F13342" w:rsidP="0027177B">
            <w:pPr>
              <w:jc w:val="center"/>
            </w:pPr>
            <w:r>
              <w:t>PAINT.OUT</w:t>
            </w:r>
          </w:p>
        </w:tc>
      </w:tr>
      <w:tr w:rsidR="00F13342" w14:paraId="6B8BC865" w14:textId="77777777" w:rsidTr="0027177B">
        <w:tc>
          <w:tcPr>
            <w:tcW w:w="3543" w:type="dxa"/>
          </w:tcPr>
          <w:p w14:paraId="4D78265D" w14:textId="77777777" w:rsidR="00F13342" w:rsidRDefault="00F13342" w:rsidP="0027177B">
            <w:pPr>
              <w:jc w:val="both"/>
            </w:pPr>
            <w:r>
              <w:t xml:space="preserve">3 3 1 1 </w:t>
            </w:r>
          </w:p>
          <w:p w14:paraId="156497ED" w14:textId="77777777" w:rsidR="00F13342" w:rsidRDefault="00F13342" w:rsidP="0027177B">
            <w:pPr>
              <w:jc w:val="both"/>
            </w:pPr>
            <w:r>
              <w:t xml:space="preserve">010 </w:t>
            </w:r>
          </w:p>
          <w:p w14:paraId="4F252647" w14:textId="77777777" w:rsidR="00F13342" w:rsidRDefault="00F13342" w:rsidP="0027177B">
            <w:pPr>
              <w:jc w:val="both"/>
            </w:pPr>
            <w:r>
              <w:t xml:space="preserve">101 </w:t>
            </w:r>
          </w:p>
          <w:p w14:paraId="5F3A610F" w14:textId="77777777" w:rsidR="00F13342" w:rsidRDefault="00F13342" w:rsidP="0027177B">
            <w:pPr>
              <w:jc w:val="both"/>
            </w:pPr>
            <w:r>
              <w:t xml:space="preserve">010 </w:t>
            </w:r>
          </w:p>
          <w:p w14:paraId="5DAA7289" w14:textId="77777777" w:rsidR="00F13342" w:rsidRDefault="00F13342" w:rsidP="0027177B">
            <w:pPr>
              <w:jc w:val="both"/>
            </w:pPr>
            <w:r>
              <w:t xml:space="preserve">4 3 2 1 </w:t>
            </w:r>
          </w:p>
          <w:p w14:paraId="6EF8D5CC" w14:textId="77777777" w:rsidR="00F13342" w:rsidRDefault="00F13342" w:rsidP="0027177B">
            <w:pPr>
              <w:jc w:val="both"/>
            </w:pPr>
            <w:r>
              <w:t xml:space="preserve">011 </w:t>
            </w:r>
          </w:p>
          <w:p w14:paraId="5B2EDFC1" w14:textId="77777777" w:rsidR="00F13342" w:rsidRDefault="00F13342" w:rsidP="0027177B">
            <w:pPr>
              <w:jc w:val="both"/>
            </w:pPr>
            <w:r>
              <w:t xml:space="preserve">110 </w:t>
            </w:r>
          </w:p>
          <w:p w14:paraId="304AD7A4" w14:textId="77777777" w:rsidR="00F13342" w:rsidRDefault="00F13342" w:rsidP="0027177B">
            <w:pPr>
              <w:jc w:val="both"/>
            </w:pPr>
            <w:r>
              <w:t xml:space="preserve">011 </w:t>
            </w:r>
          </w:p>
          <w:p w14:paraId="423F70F7" w14:textId="77777777" w:rsidR="00F13342" w:rsidRDefault="00F13342" w:rsidP="0027177B">
            <w:pPr>
              <w:jc w:val="both"/>
            </w:pPr>
            <w:r>
              <w:t xml:space="preserve">110 </w:t>
            </w:r>
          </w:p>
          <w:p w14:paraId="16DD8B06" w14:textId="77777777" w:rsidR="00F13342" w:rsidRDefault="00F13342" w:rsidP="0027177B">
            <w:pPr>
              <w:jc w:val="both"/>
            </w:pPr>
            <w:r>
              <w:t xml:space="preserve">3 4 2 2 </w:t>
            </w:r>
          </w:p>
          <w:p w14:paraId="4C2B301C" w14:textId="77777777" w:rsidR="00F13342" w:rsidRDefault="00F13342" w:rsidP="0027177B">
            <w:pPr>
              <w:jc w:val="both"/>
            </w:pPr>
            <w:r>
              <w:t xml:space="preserve">0110 </w:t>
            </w:r>
          </w:p>
          <w:p w14:paraId="2FE16E3A" w14:textId="77777777" w:rsidR="00F13342" w:rsidRDefault="00F13342" w:rsidP="0027177B">
            <w:pPr>
              <w:jc w:val="both"/>
            </w:pPr>
            <w:r>
              <w:t xml:space="preserve">0111 </w:t>
            </w:r>
          </w:p>
          <w:p w14:paraId="764E688E" w14:textId="77777777" w:rsidR="00F13342" w:rsidRDefault="00F13342" w:rsidP="0027177B">
            <w:pPr>
              <w:jc w:val="both"/>
            </w:pPr>
            <w:r>
              <w:t xml:space="preserve">0000 </w:t>
            </w:r>
          </w:p>
          <w:p w14:paraId="390E0659" w14:textId="77777777" w:rsidR="00F13342" w:rsidRDefault="00F13342" w:rsidP="0027177B">
            <w:pPr>
              <w:jc w:val="both"/>
            </w:pPr>
            <w:r>
              <w:t xml:space="preserve">0 0 0 0 </w:t>
            </w:r>
          </w:p>
        </w:tc>
        <w:tc>
          <w:tcPr>
            <w:tcW w:w="3544" w:type="dxa"/>
          </w:tcPr>
          <w:p w14:paraId="6A165A6C" w14:textId="77777777" w:rsidR="00F13342" w:rsidRDefault="00F13342" w:rsidP="0027177B">
            <w:pPr>
              <w:jc w:val="both"/>
            </w:pPr>
            <w:r>
              <w:t>4</w:t>
            </w:r>
          </w:p>
          <w:p w14:paraId="7697D61F" w14:textId="77777777" w:rsidR="00F13342" w:rsidRDefault="00F13342" w:rsidP="0027177B">
            <w:pPr>
              <w:jc w:val="both"/>
            </w:pPr>
            <w:r>
              <w:t>6</w:t>
            </w:r>
          </w:p>
          <w:p w14:paraId="39FE4AE3" w14:textId="77777777" w:rsidR="00F13342" w:rsidRDefault="00F13342" w:rsidP="0027177B">
            <w:pPr>
              <w:jc w:val="both"/>
            </w:pPr>
            <w:r>
              <w:t>-1</w:t>
            </w:r>
          </w:p>
        </w:tc>
      </w:tr>
    </w:tbl>
    <w:p w14:paraId="7C95E4F9" w14:textId="77777777" w:rsidR="00C0377A" w:rsidRDefault="00C0377A" w:rsidP="00ED44F6"/>
    <w:sectPr w:rsidR="00C0377A" w:rsidSect="00D456DB">
      <w:pgSz w:w="12240" w:h="15840"/>
      <w:pgMar w:top="1418" w:right="851" w:bottom="1418"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 Bold">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3094"/>
    <w:multiLevelType w:val="hybridMultilevel"/>
    <w:tmpl w:val="7F427808"/>
    <w:lvl w:ilvl="0" w:tplc="6528506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656BD"/>
    <w:multiLevelType w:val="hybridMultilevel"/>
    <w:tmpl w:val="53A8CC98"/>
    <w:lvl w:ilvl="0" w:tplc="04090001">
      <w:start w:val="1"/>
      <w:numFmt w:val="bullet"/>
      <w:lvlText w:val=""/>
      <w:lvlJc w:val="left"/>
      <w:pPr>
        <w:ind w:left="720" w:hanging="360"/>
      </w:pPr>
      <w:rPr>
        <w:rFonts w:ascii="Symbol" w:hAnsi="Symbol" w:hint="default"/>
      </w:rPr>
    </w:lvl>
    <w:lvl w:ilvl="1" w:tplc="590E04F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B6655"/>
    <w:multiLevelType w:val="hybridMultilevel"/>
    <w:tmpl w:val="9C0AA9B4"/>
    <w:lvl w:ilvl="0" w:tplc="111A645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93F14"/>
    <w:multiLevelType w:val="multilevel"/>
    <w:tmpl w:val="3EA0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E63CB"/>
    <w:multiLevelType w:val="hybridMultilevel"/>
    <w:tmpl w:val="0CC8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327F1"/>
    <w:multiLevelType w:val="hybridMultilevel"/>
    <w:tmpl w:val="5F4E9652"/>
    <w:lvl w:ilvl="0" w:tplc="B3404C1C">
      <w:start w:val="1"/>
      <w:numFmt w:val="bullet"/>
      <w:lvlText w:val=""/>
      <w:lvlJc w:val="left"/>
      <w:pPr>
        <w:ind w:left="720" w:hanging="360"/>
      </w:pPr>
      <w:rPr>
        <w:rFonts w:ascii="Symbol" w:hAnsi="Symbol" w:hint="default"/>
      </w:rPr>
    </w:lvl>
    <w:lvl w:ilvl="1" w:tplc="4FAAAA3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1B2E89"/>
    <w:multiLevelType w:val="hybridMultilevel"/>
    <w:tmpl w:val="F6D8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15DC4"/>
    <w:multiLevelType w:val="hybridMultilevel"/>
    <w:tmpl w:val="EE3A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AE06B1"/>
    <w:multiLevelType w:val="hybridMultilevel"/>
    <w:tmpl w:val="F782E17C"/>
    <w:lvl w:ilvl="0" w:tplc="79D2DC1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20482"/>
    <w:multiLevelType w:val="hybridMultilevel"/>
    <w:tmpl w:val="B2E45EE4"/>
    <w:lvl w:ilvl="0" w:tplc="CF92C5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13D5D"/>
    <w:multiLevelType w:val="hybridMultilevel"/>
    <w:tmpl w:val="B27817FC"/>
    <w:lvl w:ilvl="0" w:tplc="4FAAAA3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644050"/>
    <w:multiLevelType w:val="hybridMultilevel"/>
    <w:tmpl w:val="226ABA76"/>
    <w:lvl w:ilvl="0" w:tplc="B3404C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7A50C1"/>
    <w:multiLevelType w:val="hybridMultilevel"/>
    <w:tmpl w:val="71A0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0"/>
  </w:num>
  <w:num w:numId="4">
    <w:abstractNumId w:val="1"/>
  </w:num>
  <w:num w:numId="5">
    <w:abstractNumId w:val="4"/>
  </w:num>
  <w:num w:numId="6">
    <w:abstractNumId w:val="6"/>
  </w:num>
  <w:num w:numId="7">
    <w:abstractNumId w:val="12"/>
  </w:num>
  <w:num w:numId="8">
    <w:abstractNumId w:val="3"/>
  </w:num>
  <w:num w:numId="9">
    <w:abstractNumId w:val="7"/>
  </w:num>
  <w:num w:numId="10">
    <w:abstractNumId w:val="0"/>
  </w:num>
  <w:num w:numId="11">
    <w:abstractNumId w:val="2"/>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61B"/>
    <w:rsid w:val="00006BB1"/>
    <w:rsid w:val="000E0EE6"/>
    <w:rsid w:val="001B13F6"/>
    <w:rsid w:val="002477A8"/>
    <w:rsid w:val="0027177B"/>
    <w:rsid w:val="0028344D"/>
    <w:rsid w:val="002969D2"/>
    <w:rsid w:val="002E433D"/>
    <w:rsid w:val="00347A52"/>
    <w:rsid w:val="003B761C"/>
    <w:rsid w:val="003C5E58"/>
    <w:rsid w:val="00435888"/>
    <w:rsid w:val="0051761B"/>
    <w:rsid w:val="00535B21"/>
    <w:rsid w:val="00565B65"/>
    <w:rsid w:val="00590A6F"/>
    <w:rsid w:val="005E3CFD"/>
    <w:rsid w:val="006A0D1B"/>
    <w:rsid w:val="006B29FA"/>
    <w:rsid w:val="006B6186"/>
    <w:rsid w:val="006D4806"/>
    <w:rsid w:val="006D5646"/>
    <w:rsid w:val="007752AA"/>
    <w:rsid w:val="00786BF6"/>
    <w:rsid w:val="007C71B9"/>
    <w:rsid w:val="00861931"/>
    <w:rsid w:val="008C23F3"/>
    <w:rsid w:val="00917504"/>
    <w:rsid w:val="009F1777"/>
    <w:rsid w:val="009F7FDA"/>
    <w:rsid w:val="00A33FF0"/>
    <w:rsid w:val="00A5472B"/>
    <w:rsid w:val="00AD3D51"/>
    <w:rsid w:val="00B85E11"/>
    <w:rsid w:val="00B9512D"/>
    <w:rsid w:val="00BB6A42"/>
    <w:rsid w:val="00BD2FD8"/>
    <w:rsid w:val="00C0377A"/>
    <w:rsid w:val="00C227B3"/>
    <w:rsid w:val="00C54FB0"/>
    <w:rsid w:val="00C9099C"/>
    <w:rsid w:val="00CA32C6"/>
    <w:rsid w:val="00CD481E"/>
    <w:rsid w:val="00D451C6"/>
    <w:rsid w:val="00D456DB"/>
    <w:rsid w:val="00D74DD6"/>
    <w:rsid w:val="00DD3EBB"/>
    <w:rsid w:val="00E25A16"/>
    <w:rsid w:val="00E817D9"/>
    <w:rsid w:val="00EC6C78"/>
    <w:rsid w:val="00EC7626"/>
    <w:rsid w:val="00ED44F6"/>
    <w:rsid w:val="00F13342"/>
    <w:rsid w:val="00F76C62"/>
    <w:rsid w:val="00FB1B78"/>
    <w:rsid w:val="00FF0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C863A"/>
  <w15:chartTrackingRefBased/>
  <w15:docId w15:val="{87710CCB-8902-44F7-84DB-21DDCA94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3F6"/>
    <w:pPr>
      <w:spacing w:after="0" w:line="240" w:lineRule="auto"/>
    </w:pPr>
    <w:rPr>
      <w:rFonts w:eastAsia="Times New Roman"/>
      <w:sz w:val="24"/>
      <w:szCs w:val="24"/>
    </w:rPr>
  </w:style>
  <w:style w:type="paragraph" w:styleId="Heading1">
    <w:name w:val="heading 1"/>
    <w:basedOn w:val="Normal"/>
    <w:next w:val="Normal"/>
    <w:link w:val="Heading1Char"/>
    <w:uiPriority w:val="9"/>
    <w:qFormat/>
    <w:rsid w:val="004358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autoRedefine/>
    <w:uiPriority w:val="9"/>
    <w:unhideWhenUsed/>
    <w:qFormat/>
    <w:rsid w:val="001B13F6"/>
    <w:pPr>
      <w:keepNext/>
      <w:keepLines/>
      <w:spacing w:line="360" w:lineRule="auto"/>
      <w:ind w:firstLine="720"/>
      <w:jc w:val="both"/>
      <w:outlineLvl w:val="2"/>
    </w:pPr>
    <w:rPr>
      <w:rFonts w:ascii="Times New Roman Bold" w:eastAsiaTheme="majorEastAsia" w:hAnsi="Times New Roman Bold"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13F6"/>
    <w:rPr>
      <w:rFonts w:ascii="Times New Roman Bold" w:eastAsiaTheme="majorEastAsia" w:hAnsi="Times New Roman Bold" w:cstheme="majorBidi"/>
      <w:b/>
      <w:bCs/>
      <w:szCs w:val="24"/>
    </w:rPr>
  </w:style>
  <w:style w:type="paragraph" w:customStyle="1" w:styleId="noidung">
    <w:name w:val="noi_dung"/>
    <w:basedOn w:val="Normal"/>
    <w:autoRedefine/>
    <w:qFormat/>
    <w:rsid w:val="001B13F6"/>
    <w:pPr>
      <w:tabs>
        <w:tab w:val="right" w:pos="9072"/>
      </w:tabs>
      <w:spacing w:line="360" w:lineRule="auto"/>
      <w:jc w:val="both"/>
    </w:pPr>
    <w:rPr>
      <w:sz w:val="28"/>
    </w:rPr>
  </w:style>
  <w:style w:type="paragraph" w:customStyle="1" w:styleId="table">
    <w:name w:val="table"/>
    <w:basedOn w:val="noidung"/>
    <w:autoRedefine/>
    <w:qFormat/>
    <w:rsid w:val="001B13F6"/>
    <w:pPr>
      <w:spacing w:line="240" w:lineRule="auto"/>
    </w:pPr>
    <w:rPr>
      <w:rFonts w:ascii="Courier New" w:hAnsi="Courier New"/>
      <w:sz w:val="24"/>
    </w:rPr>
  </w:style>
  <w:style w:type="table" w:styleId="TableGrid">
    <w:name w:val="Table Grid"/>
    <w:basedOn w:val="TableNormal"/>
    <w:uiPriority w:val="39"/>
    <w:rsid w:val="00565B65"/>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58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5888"/>
    <w:pPr>
      <w:spacing w:after="160" w:line="259" w:lineRule="auto"/>
      <w:ind w:left="720"/>
      <w:contextualSpacing/>
    </w:pPr>
    <w:rPr>
      <w:rFonts w:eastAsiaTheme="minorHAnsi" w:cstheme="minorBidi"/>
      <w:sz w:val="28"/>
      <w:szCs w:val="22"/>
    </w:rPr>
  </w:style>
  <w:style w:type="paragraph" w:customStyle="1" w:styleId="ProblemExample">
    <w:name w:val="Problem Example"/>
    <w:basedOn w:val="Normal"/>
    <w:rsid w:val="00435888"/>
    <w:pPr>
      <w:suppressAutoHyphens/>
    </w:pPr>
    <w:rPr>
      <w:rFonts w:ascii="Courier New" w:hAnsi="Courier New"/>
      <w:sz w:val="22"/>
      <w:lang w:eastAsia="ar-SA"/>
    </w:rPr>
  </w:style>
  <w:style w:type="character" w:styleId="Strong">
    <w:name w:val="Strong"/>
    <w:basedOn w:val="DefaultParagraphFont"/>
    <w:uiPriority w:val="22"/>
    <w:qFormat/>
    <w:rsid w:val="00C0377A"/>
    <w:rPr>
      <w:rFonts w:asciiTheme="minorHAnsi" w:hAnsiTheme="minorHAnsi"/>
      <w:b/>
      <w:bCs/>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NND\DBM_NND\DB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DBM.dotm</Template>
  <TotalTime>419</TotalTime>
  <Pages>13</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Vương Thành</dc:creator>
  <cp:keywords/>
  <dc:description/>
  <cp:lastModifiedBy>Windows User</cp:lastModifiedBy>
  <cp:revision>1</cp:revision>
  <dcterms:created xsi:type="dcterms:W3CDTF">2020-12-29T10:19:00Z</dcterms:created>
  <dcterms:modified xsi:type="dcterms:W3CDTF">2022-11-16T08:13:00Z</dcterms:modified>
</cp:coreProperties>
</file>